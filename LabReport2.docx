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16" w:rsidRDefault="006F0B4E" w:rsidP="006F0B4E">
      <w:pPr>
        <w:jc w:val="center"/>
        <w:rPr>
          <w:sz w:val="28"/>
        </w:rPr>
      </w:pPr>
      <w:r w:rsidRPr="0099602B">
        <w:rPr>
          <w:sz w:val="28"/>
        </w:rPr>
        <w:t>Lab report for 1 hidden layer artificial neural network</w:t>
      </w:r>
    </w:p>
    <w:p w:rsidR="0099602B" w:rsidRPr="0099602B" w:rsidRDefault="0099602B" w:rsidP="006F0B4E">
      <w:pPr>
        <w:jc w:val="center"/>
        <w:rPr>
          <w:sz w:val="28"/>
        </w:rPr>
      </w:pPr>
    </w:p>
    <w:p w:rsidR="006F0B4E" w:rsidRDefault="006F0B4E" w:rsidP="008447CC">
      <w:pPr>
        <w:pStyle w:val="ListParagraph"/>
        <w:numPr>
          <w:ilvl w:val="0"/>
          <w:numId w:val="4"/>
        </w:numPr>
      </w:pPr>
      <w:r>
        <w:t>Parameter and general structure</w:t>
      </w:r>
    </w:p>
    <w:p w:rsidR="008447CC" w:rsidRDefault="006F0B4E" w:rsidP="008447CC">
      <w:pPr>
        <w:pStyle w:val="ListParagraph"/>
        <w:numPr>
          <w:ilvl w:val="1"/>
          <w:numId w:val="1"/>
        </w:numPr>
      </w:pPr>
      <w:r>
        <w:t>The entire ANN has 21x17 input unit, 10 hidden units, and 3 output units. The number 17 is determined by the window size. Each input can be chosen from 20 known alphabets. One additional input corresponds to the bias.</w:t>
      </w:r>
      <w:r w:rsidR="00F95FA0">
        <w:t xml:space="preserve"> </w:t>
      </w:r>
      <w:r>
        <w:t>The final implementation (submitted) incorporates</w:t>
      </w:r>
      <w:r w:rsidR="003E7600">
        <w:t xml:space="preserve"> the momentum and weight decay. </w:t>
      </w:r>
    </w:p>
    <w:p w:rsidR="003E7600" w:rsidRPr="00D35010" w:rsidRDefault="003E7600" w:rsidP="008447CC">
      <w:pPr>
        <w:pStyle w:val="ListParagraph"/>
        <w:numPr>
          <w:ilvl w:val="1"/>
          <w:numId w:val="1"/>
        </w:numPr>
        <w:rPr>
          <w:b/>
          <w:i/>
        </w:rPr>
      </w:pPr>
      <w:r w:rsidRPr="00D35010">
        <w:rPr>
          <w:b/>
          <w:i/>
        </w:rPr>
        <w:t xml:space="preserve">Learning rate = </w:t>
      </w:r>
      <w:r w:rsidR="00D35010" w:rsidRPr="00D35010">
        <w:rPr>
          <w:b/>
          <w:i/>
        </w:rPr>
        <w:t>0.25</w:t>
      </w:r>
    </w:p>
    <w:p w:rsidR="003E7600" w:rsidRPr="00D35010" w:rsidRDefault="003E7600" w:rsidP="008447CC">
      <w:pPr>
        <w:pStyle w:val="ListParagraph"/>
        <w:numPr>
          <w:ilvl w:val="1"/>
          <w:numId w:val="1"/>
        </w:numPr>
        <w:rPr>
          <w:b/>
          <w:i/>
        </w:rPr>
      </w:pPr>
      <w:r w:rsidRPr="00D35010">
        <w:rPr>
          <w:b/>
          <w:i/>
        </w:rPr>
        <w:t>Momentum = 0.7</w:t>
      </w:r>
    </w:p>
    <w:p w:rsidR="003E7600" w:rsidRPr="00D35010" w:rsidRDefault="003E7600" w:rsidP="003E7600">
      <w:pPr>
        <w:pStyle w:val="ListParagraph"/>
        <w:numPr>
          <w:ilvl w:val="1"/>
          <w:numId w:val="1"/>
        </w:numPr>
        <w:rPr>
          <w:b/>
          <w:i/>
        </w:rPr>
      </w:pPr>
      <w:r w:rsidRPr="00D35010">
        <w:rPr>
          <w:b/>
          <w:i/>
        </w:rPr>
        <w:t>Weight decay parameter = 0.001;</w:t>
      </w:r>
    </w:p>
    <w:p w:rsidR="003E7600" w:rsidRDefault="003E7600" w:rsidP="003E7600">
      <w:pPr>
        <w:pStyle w:val="ListParagraph"/>
        <w:numPr>
          <w:ilvl w:val="1"/>
          <w:numId w:val="1"/>
        </w:numPr>
      </w:pPr>
      <w:r>
        <w:t>Both the hidden/output unit use sigmoid function and turns out to perform better than rectified linear</w:t>
      </w:r>
    </w:p>
    <w:p w:rsidR="0099602B" w:rsidRPr="00244FFB" w:rsidRDefault="0099602B" w:rsidP="003E7600">
      <w:pPr>
        <w:pStyle w:val="ListParagraph"/>
        <w:numPr>
          <w:ilvl w:val="1"/>
          <w:numId w:val="1"/>
        </w:numPr>
        <w:rPr>
          <w:b/>
        </w:rPr>
      </w:pPr>
      <w:r w:rsidRPr="0099602B">
        <w:rPr>
          <w:b/>
        </w:rPr>
        <w:t>Early Stopping:</w:t>
      </w:r>
      <w:r>
        <w:t xml:space="preserve"> Test set’s result are reported based on the epoch when tuning set achieve the highest result</w:t>
      </w:r>
    </w:p>
    <w:p w:rsidR="00244FFB" w:rsidRPr="0099602B" w:rsidRDefault="00244FFB" w:rsidP="003E7600">
      <w:pPr>
        <w:pStyle w:val="ListParagraph"/>
        <w:numPr>
          <w:ilvl w:val="1"/>
          <w:numId w:val="1"/>
        </w:numPr>
        <w:rPr>
          <w:b/>
        </w:rPr>
      </w:pPr>
      <w:r>
        <w:rPr>
          <w:b/>
        </w:rPr>
        <w:t xml:space="preserve">Weight initialization: </w:t>
      </w:r>
      <w:r>
        <w:t>the weight of the connections of ANN during initializations is randomized from -1 to 1.</w:t>
      </w:r>
      <w:bookmarkStart w:id="0" w:name="_GoBack"/>
      <w:bookmarkEnd w:id="0"/>
      <w:r>
        <w:rPr>
          <w:b/>
        </w:rPr>
        <w:t xml:space="preserve"> </w:t>
      </w:r>
    </w:p>
    <w:p w:rsidR="003E7600" w:rsidRDefault="003E7600" w:rsidP="003E7600">
      <w:pPr>
        <w:pStyle w:val="ListParagraph"/>
        <w:numPr>
          <w:ilvl w:val="1"/>
          <w:numId w:val="1"/>
        </w:numPr>
      </w:pPr>
      <w:r>
        <w:t>The weight decay + momentum backpropagation is according to the following equation:</w:t>
      </w:r>
    </w:p>
    <w:p w:rsidR="0099602B" w:rsidRDefault="0099602B" w:rsidP="0099602B">
      <w:pPr>
        <w:pStyle w:val="ListParagraph"/>
        <w:ind w:left="1440"/>
      </w:pPr>
    </w:p>
    <w:p w:rsidR="008447CC" w:rsidRDefault="003E7600" w:rsidP="003E7600">
      <w:pPr>
        <w:pStyle w:val="ListParagraph"/>
        <w:ind w:left="1440"/>
        <w:jc w:val="center"/>
      </w:pPr>
      <w:r>
        <w:rPr>
          <w:noProof/>
        </w:rPr>
        <w:drawing>
          <wp:inline distT="0" distB="0" distL="0" distR="0" wp14:anchorId="12D20695" wp14:editId="77DD9CC1">
            <wp:extent cx="3219450"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590550"/>
                    </a:xfrm>
                    <a:prstGeom prst="rect">
                      <a:avLst/>
                    </a:prstGeom>
                  </pic:spPr>
                </pic:pic>
              </a:graphicData>
            </a:graphic>
          </wp:inline>
        </w:drawing>
      </w: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99602B" w:rsidRDefault="0099602B" w:rsidP="003E7600">
      <w:pPr>
        <w:pStyle w:val="ListParagraph"/>
        <w:ind w:left="1440"/>
        <w:jc w:val="center"/>
      </w:pPr>
    </w:p>
    <w:p w:rsidR="00264334" w:rsidRPr="00264334" w:rsidRDefault="00264334" w:rsidP="00264334">
      <w:pPr>
        <w:pStyle w:val="ListParagraph"/>
        <w:numPr>
          <w:ilvl w:val="0"/>
          <w:numId w:val="4"/>
        </w:numPr>
        <w:rPr>
          <w:b/>
        </w:rPr>
      </w:pPr>
      <w:r w:rsidRPr="00264334">
        <w:rPr>
          <w:b/>
        </w:rPr>
        <w:t>Result on the 128 protein:</w:t>
      </w:r>
      <w:r>
        <w:rPr>
          <w:b/>
        </w:rPr>
        <w:t xml:space="preserve"> </w:t>
      </w:r>
    </w:p>
    <w:p w:rsidR="00264334" w:rsidRPr="0099602B" w:rsidRDefault="00264334" w:rsidP="00264334">
      <w:pPr>
        <w:pStyle w:val="ListParagraph"/>
        <w:numPr>
          <w:ilvl w:val="1"/>
          <w:numId w:val="4"/>
        </w:numPr>
        <w:rPr>
          <w:b/>
        </w:rPr>
      </w:pPr>
      <w:r>
        <w:t>The Neural Network’s best performance is around 62%. The epochs beyond 300 are computationally expensive so I did not report it. As the training set best accuracy in this graph is only 75%, it is not expected early stopping would occur. Either run over 1000 epochs or run on smaller sa</w:t>
      </w:r>
      <w:r w:rsidR="0099602B">
        <w:t xml:space="preserve">mples to observe early stopping. </w:t>
      </w:r>
    </w:p>
    <w:p w:rsidR="0099602B" w:rsidRPr="0099602B" w:rsidRDefault="0099602B" w:rsidP="0099602B">
      <w:pPr>
        <w:rPr>
          <w:b/>
        </w:rPr>
      </w:pPr>
    </w:p>
    <w:p w:rsidR="00264334" w:rsidRDefault="00264334" w:rsidP="00264334">
      <w:pPr>
        <w:pStyle w:val="ListParagraph"/>
        <w:jc w:val="center"/>
        <w:rPr>
          <w:b/>
        </w:rPr>
      </w:pPr>
      <w:r>
        <w:rPr>
          <w:noProof/>
        </w:rPr>
        <w:drawing>
          <wp:inline distT="0" distB="0" distL="0" distR="0" wp14:anchorId="407383D0" wp14:editId="32D70415">
            <wp:extent cx="4572000" cy="3505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Default="0099602B" w:rsidP="00264334">
      <w:pPr>
        <w:pStyle w:val="ListParagraph"/>
        <w:jc w:val="center"/>
        <w:rPr>
          <w:b/>
        </w:rPr>
      </w:pPr>
    </w:p>
    <w:p w:rsidR="0099602B" w:rsidRPr="00264334" w:rsidRDefault="0099602B" w:rsidP="00264334">
      <w:pPr>
        <w:pStyle w:val="ListParagraph"/>
        <w:jc w:val="center"/>
        <w:rPr>
          <w:b/>
        </w:rPr>
      </w:pPr>
    </w:p>
    <w:p w:rsidR="00264334" w:rsidRDefault="00264334" w:rsidP="00264334">
      <w:pPr>
        <w:pStyle w:val="ListParagraph"/>
      </w:pPr>
    </w:p>
    <w:p w:rsidR="008447CC" w:rsidRDefault="008447CC" w:rsidP="0099602B">
      <w:pPr>
        <w:pStyle w:val="ListParagraph"/>
        <w:numPr>
          <w:ilvl w:val="0"/>
          <w:numId w:val="4"/>
        </w:numPr>
      </w:pPr>
      <w:r w:rsidRPr="0099602B">
        <w:rPr>
          <w:b/>
        </w:rPr>
        <w:t>Effect of Learning Rate:</w:t>
      </w:r>
      <w:r>
        <w:t xml:space="preserve"> All Learning rate screen are based on 21x17 inputs, 10 hidden units, 3 output units. The input file (trial2) is a truncated one (12 proteins instead of 128) for fast computation. </w:t>
      </w:r>
    </w:p>
    <w:p w:rsidR="0099602B" w:rsidRDefault="0099602B" w:rsidP="0099602B">
      <w:pPr>
        <w:pStyle w:val="ListParagraph"/>
        <w:numPr>
          <w:ilvl w:val="1"/>
          <w:numId w:val="4"/>
        </w:numPr>
      </w:pPr>
      <w:r>
        <w:t>It is worth noticing that, when learning speed is high, training set’s accuracy reaches maximum within smallest number of epochs. An extremely slow learning rate would make the performance rather retard, as the network essentially did not change during each backpropagation.</w:t>
      </w:r>
    </w:p>
    <w:p w:rsidR="0099602B" w:rsidRDefault="0099602B" w:rsidP="0099602B">
      <w:pPr>
        <w:pStyle w:val="ListParagraph"/>
        <w:ind w:left="1440"/>
      </w:pPr>
    </w:p>
    <w:p w:rsidR="00EA79F4" w:rsidRDefault="008447CC" w:rsidP="008447CC">
      <w:pPr>
        <w:pStyle w:val="ListParagraph"/>
        <w:jc w:val="center"/>
      </w:pPr>
      <w:r>
        <w:rPr>
          <w:noProof/>
        </w:rPr>
        <w:drawing>
          <wp:inline distT="0" distB="0" distL="0" distR="0" wp14:anchorId="5241B28C" wp14:editId="5EA39950">
            <wp:extent cx="45720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447CC" w:rsidRDefault="008447CC" w:rsidP="008447CC">
      <w:pPr>
        <w:pStyle w:val="ListParagraph"/>
        <w:jc w:val="center"/>
      </w:pPr>
      <w:r>
        <w:t xml:space="preserve">Fig </w:t>
      </w:r>
      <w:r w:rsidR="00F95FA0">
        <w:t>1:</w:t>
      </w:r>
      <w:r>
        <w:t xml:space="preserve"> Learning with a fast speed</w:t>
      </w:r>
    </w:p>
    <w:p w:rsidR="00EA79F4" w:rsidRDefault="00EA79F4" w:rsidP="008447CC">
      <w:pPr>
        <w:jc w:val="center"/>
      </w:pPr>
      <w:r>
        <w:rPr>
          <w:noProof/>
        </w:rPr>
        <w:lastRenderedPageBreak/>
        <w:drawing>
          <wp:inline distT="0" distB="0" distL="0" distR="0" wp14:anchorId="5CDC1DA4" wp14:editId="4CFCFA74">
            <wp:extent cx="45720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47CC" w:rsidRDefault="008447CC" w:rsidP="008447CC">
      <w:pPr>
        <w:jc w:val="center"/>
      </w:pPr>
      <w:r>
        <w:t>Fig 2: Learning with a medium speed</w:t>
      </w:r>
    </w:p>
    <w:p w:rsidR="00EA79F4" w:rsidRDefault="00EA79F4" w:rsidP="00EA79F4"/>
    <w:p w:rsidR="00EA79F4" w:rsidRDefault="00EA79F4" w:rsidP="00EA79F4">
      <w:pPr>
        <w:jc w:val="center"/>
      </w:pPr>
      <w:r>
        <w:rPr>
          <w:noProof/>
        </w:rPr>
        <w:drawing>
          <wp:inline distT="0" distB="0" distL="0" distR="0" wp14:anchorId="2912BC42" wp14:editId="004DF57F">
            <wp:extent cx="45720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47CC" w:rsidRDefault="008447CC" w:rsidP="008447CC">
      <w:pPr>
        <w:jc w:val="center"/>
      </w:pPr>
      <w:r>
        <w:t>Fig 3: Learning with a slow speed</w:t>
      </w:r>
    </w:p>
    <w:p w:rsidR="008447CC" w:rsidRDefault="008447CC" w:rsidP="008447CC">
      <w:pPr>
        <w:jc w:val="center"/>
      </w:pPr>
    </w:p>
    <w:p w:rsidR="0099602B" w:rsidRDefault="0099602B" w:rsidP="0099602B"/>
    <w:p w:rsidR="0099602B" w:rsidRDefault="0099602B" w:rsidP="0099602B"/>
    <w:p w:rsidR="008447CC" w:rsidRDefault="008447CC" w:rsidP="008447CC">
      <w:pPr>
        <w:pStyle w:val="ListParagraph"/>
        <w:numPr>
          <w:ilvl w:val="0"/>
          <w:numId w:val="4"/>
        </w:numPr>
      </w:pPr>
      <w:r w:rsidRPr="003E7600">
        <w:rPr>
          <w:b/>
        </w:rPr>
        <w:t>Effect of Number of Hidden Units</w:t>
      </w:r>
      <w:r>
        <w:t xml:space="preserve">: hidden units’ screen are based on 21x17 inputs, 10 hidden units, 3 output units. The input file (trial2) is a truncated one (12 proteins instead of 128) for fast computation. </w:t>
      </w:r>
    </w:p>
    <w:p w:rsidR="0099602B" w:rsidRDefault="0099602B" w:rsidP="0099602B">
      <w:pPr>
        <w:pStyle w:val="ListParagraph"/>
        <w:numPr>
          <w:ilvl w:val="1"/>
          <w:numId w:val="4"/>
        </w:numPr>
      </w:pPr>
      <w:r>
        <w:t xml:space="preserve">My results implied that increasing the number of hidden units, would increase the instability of the training model. Considering the number of inputs are small, too many hidden units would incur point-to-point mapping, overfitting and pick up noise. </w:t>
      </w:r>
    </w:p>
    <w:p w:rsidR="0099602B" w:rsidRDefault="0099602B" w:rsidP="0099602B">
      <w:pPr>
        <w:pStyle w:val="ListParagraph"/>
        <w:ind w:left="1440"/>
      </w:pPr>
    </w:p>
    <w:p w:rsidR="008447CC" w:rsidRDefault="008447CC" w:rsidP="008447CC">
      <w:pPr>
        <w:pStyle w:val="ListParagraph"/>
        <w:jc w:val="center"/>
      </w:pPr>
      <w:r>
        <w:rPr>
          <w:noProof/>
        </w:rPr>
        <w:drawing>
          <wp:inline distT="0" distB="0" distL="0" distR="0" wp14:anchorId="69250806" wp14:editId="32FEDFAA">
            <wp:extent cx="45720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47CC" w:rsidRDefault="008447CC" w:rsidP="008447CC">
      <w:pPr>
        <w:pStyle w:val="ListParagraph"/>
      </w:pPr>
      <w:r>
        <w:tab/>
      </w:r>
      <w:r>
        <w:tab/>
      </w:r>
      <w:r>
        <w:tab/>
      </w:r>
      <w:r>
        <w:tab/>
      </w:r>
      <w:r>
        <w:tab/>
        <w:t xml:space="preserve">Fig 4: few hidden units </w:t>
      </w:r>
    </w:p>
    <w:p w:rsidR="008447CC" w:rsidRDefault="008447CC" w:rsidP="008447CC">
      <w:pPr>
        <w:pStyle w:val="ListParagraph"/>
        <w:jc w:val="center"/>
      </w:pPr>
      <w:r>
        <w:rPr>
          <w:noProof/>
        </w:rPr>
        <w:lastRenderedPageBreak/>
        <w:drawing>
          <wp:inline distT="0" distB="0" distL="0" distR="0" wp14:anchorId="692D56A6" wp14:editId="7C42E5AF">
            <wp:extent cx="4572000" cy="36576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447CC" w:rsidRDefault="008447CC" w:rsidP="008447CC">
      <w:pPr>
        <w:pStyle w:val="ListParagraph"/>
        <w:jc w:val="center"/>
      </w:pPr>
      <w:r>
        <w:t>Fig 5: medium hidden units</w:t>
      </w:r>
    </w:p>
    <w:p w:rsidR="008447CC" w:rsidRDefault="008447CC" w:rsidP="008447CC">
      <w:pPr>
        <w:pStyle w:val="ListParagraph"/>
      </w:pPr>
    </w:p>
    <w:p w:rsidR="008447CC" w:rsidRDefault="008447CC" w:rsidP="008447CC">
      <w:pPr>
        <w:pStyle w:val="ListParagraph"/>
        <w:jc w:val="center"/>
      </w:pPr>
      <w:r>
        <w:rPr>
          <w:noProof/>
        </w:rPr>
        <w:drawing>
          <wp:inline distT="0" distB="0" distL="0" distR="0" wp14:anchorId="2BA27F07" wp14:editId="0C09B338">
            <wp:extent cx="4572000" cy="36576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9602B" w:rsidRDefault="0099602B" w:rsidP="0099602B">
      <w:pPr>
        <w:jc w:val="center"/>
      </w:pPr>
      <w:r>
        <w:t>Fig 6: lots of hidden unit</w:t>
      </w:r>
    </w:p>
    <w:p w:rsidR="0099602B" w:rsidRDefault="0099602B" w:rsidP="00B75128"/>
    <w:p w:rsidR="0099602B" w:rsidRDefault="003E7600" w:rsidP="0099602B">
      <w:pPr>
        <w:pStyle w:val="ListParagraph"/>
        <w:numPr>
          <w:ilvl w:val="0"/>
          <w:numId w:val="4"/>
        </w:numPr>
      </w:pPr>
      <w:r w:rsidRPr="003E7600">
        <w:rPr>
          <w:b/>
        </w:rPr>
        <w:t>Effect of weight decay parameter</w:t>
      </w:r>
      <w:r w:rsidR="00B75128">
        <w:t>: 2 screens were done, shown in Fig 7, 8</w:t>
      </w:r>
      <w:r w:rsidR="00177CCE">
        <w:t xml:space="preserve">. </w:t>
      </w:r>
      <w:r w:rsidR="0099602B">
        <w:t xml:space="preserve">Weight decay’s screen are based on 21x17 inputs, 10 hidden units, 3 output units. The input file (trial2) is a truncated one (12 proteins instead of 128) for fast computation. </w:t>
      </w:r>
    </w:p>
    <w:p w:rsidR="00B75128" w:rsidRDefault="0099602B" w:rsidP="0099602B">
      <w:pPr>
        <w:pStyle w:val="ListParagraph"/>
        <w:numPr>
          <w:ilvl w:val="1"/>
          <w:numId w:val="4"/>
        </w:numPr>
      </w:pPr>
      <w:r>
        <w:t>When the system has barely no penalty for backpropagation, the accuracy of test/tune fluctuates. When increasing penalty (</w:t>
      </w:r>
      <w:proofErr w:type="spellStart"/>
      <w:r>
        <w:t>lamdha</w:t>
      </w:r>
      <w:proofErr w:type="spellEnd"/>
      <w:r>
        <w:t>), the accuracy behaves more stable and trends down when epoch goes on, and shows an available point for early stopping, at around 20 epochs. However, in exchange for stability, the system sacrifices its accuracy by an average of 3% for both tuning and test set.</w:t>
      </w:r>
    </w:p>
    <w:p w:rsidR="00177CCE" w:rsidRDefault="00177CCE" w:rsidP="00177CCE">
      <w:pPr>
        <w:pStyle w:val="ListParagraph"/>
        <w:ind w:firstLine="720"/>
        <w:jc w:val="center"/>
      </w:pPr>
      <w:r>
        <w:rPr>
          <w:noProof/>
        </w:rPr>
        <w:drawing>
          <wp:inline distT="0" distB="0" distL="0" distR="0" wp14:anchorId="53241589" wp14:editId="2A5AF905">
            <wp:extent cx="3602831" cy="2543175"/>
            <wp:effectExtent l="0" t="0" r="0" b="0"/>
            <wp:docPr id="12" name="Picture 12" descr="\\wfs1\users$\jzha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fs1\users$\jzhao\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2555" cy="2550039"/>
                    </a:xfrm>
                    <a:prstGeom prst="rect">
                      <a:avLst/>
                    </a:prstGeom>
                    <a:noFill/>
                    <a:ln>
                      <a:noFill/>
                    </a:ln>
                  </pic:spPr>
                </pic:pic>
              </a:graphicData>
            </a:graphic>
          </wp:inline>
        </w:drawing>
      </w:r>
    </w:p>
    <w:p w:rsidR="00177CCE" w:rsidRDefault="00177CCE" w:rsidP="00177CCE">
      <w:pPr>
        <w:pStyle w:val="ListParagraph"/>
        <w:ind w:firstLine="720"/>
        <w:jc w:val="center"/>
      </w:pPr>
      <w:r>
        <w:rPr>
          <w:noProof/>
        </w:rPr>
        <w:drawing>
          <wp:anchor distT="0" distB="0" distL="114300" distR="114300" simplePos="0" relativeHeight="251658240" behindDoc="0" locked="0" layoutInCell="1" allowOverlap="1">
            <wp:simplePos x="0" y="0"/>
            <wp:positionH relativeFrom="column">
              <wp:posOffset>1504950</wp:posOffset>
            </wp:positionH>
            <wp:positionV relativeFrom="paragraph">
              <wp:posOffset>368300</wp:posOffset>
            </wp:positionV>
            <wp:extent cx="3665855" cy="2705100"/>
            <wp:effectExtent l="0" t="0" r="0" b="0"/>
            <wp:wrapTopAndBottom/>
            <wp:docPr id="13" name="Picture 13" descr="\\wfs1\users$\jzhao\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fs1\users$\jzhao\Deskt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t>Fig 7: larger penalty</w:t>
      </w:r>
    </w:p>
    <w:p w:rsidR="00177CCE" w:rsidRDefault="00177CCE" w:rsidP="00177CCE">
      <w:pPr>
        <w:ind w:left="3600" w:firstLine="720"/>
      </w:pPr>
      <w:r>
        <w:t>Fig 8: small penalty</w:t>
      </w:r>
    </w:p>
    <w:p w:rsidR="00177CCE" w:rsidRDefault="00177CCE" w:rsidP="0099602B"/>
    <w:sectPr w:rsidR="0017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71DF"/>
    <w:multiLevelType w:val="hybridMultilevel"/>
    <w:tmpl w:val="70781F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57A03"/>
    <w:multiLevelType w:val="hybridMultilevel"/>
    <w:tmpl w:val="1A0239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73984"/>
    <w:multiLevelType w:val="hybridMultilevel"/>
    <w:tmpl w:val="A9B40F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37D9B"/>
    <w:multiLevelType w:val="hybridMultilevel"/>
    <w:tmpl w:val="D1A2C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F0"/>
    <w:rsid w:val="00177CCE"/>
    <w:rsid w:val="00244FFB"/>
    <w:rsid w:val="00264334"/>
    <w:rsid w:val="003E7600"/>
    <w:rsid w:val="00694516"/>
    <w:rsid w:val="006F0B4E"/>
    <w:rsid w:val="008447CC"/>
    <w:rsid w:val="0099602B"/>
    <w:rsid w:val="00B75128"/>
    <w:rsid w:val="00C173F0"/>
    <w:rsid w:val="00D35010"/>
    <w:rsid w:val="00EA79F4"/>
    <w:rsid w:val="00F9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A785"/>
  <w15:chartTrackingRefBased/>
  <w15:docId w15:val="{6D0E63D2-A118-47C0-92F7-CAF44319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wfs1\users$\jzhao\Desktop\HiddenUnit\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Train,Tune,Test Accuracy on Standard Test Files</a:t>
            </a:r>
            <a:r>
              <a:rPr lang="en-US" baseline="0"/>
              <a:t> </a:t>
            </a:r>
            <a:endParaRPr lang="en-US"/>
          </a:p>
        </c:rich>
      </c:tx>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v>Train</c:v>
          </c:tx>
          <c:spPr>
            <a:ln w="19050" cap="rnd">
              <a:solidFill>
                <a:schemeClr val="accent1">
                  <a:alpha val="60000"/>
                </a:schemeClr>
              </a:solidFill>
              <a:round/>
            </a:ln>
            <a:effectLst/>
          </c:spPr>
          <c:marker>
            <c:symbol val="none"/>
          </c:marker>
          <c:xVal>
            <c:numRef>
              <c:f>Sheet1!$F$9:$F$303</c:f>
              <c:numCache>
                <c:formatCode>General</c:formatCode>
                <c:ptCount val="29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numCache>
            </c:numRef>
          </c:xVal>
          <c:yVal>
            <c:numRef>
              <c:f>Sheet1!$H$9:$H$303</c:f>
              <c:numCache>
                <c:formatCode>0%</c:formatCode>
                <c:ptCount val="295"/>
                <c:pt idx="0">
                  <c:v>0.62399540757749705</c:v>
                </c:pt>
                <c:pt idx="1">
                  <c:v>0.68049860587174005</c:v>
                </c:pt>
                <c:pt idx="2">
                  <c:v>0.69173363949483302</c:v>
                </c:pt>
                <c:pt idx="3">
                  <c:v>0.69337379038871505</c:v>
                </c:pt>
                <c:pt idx="4">
                  <c:v>0.70042643923240899</c:v>
                </c:pt>
                <c:pt idx="5">
                  <c:v>0.70985730687223203</c:v>
                </c:pt>
                <c:pt idx="6">
                  <c:v>0.70428079383303199</c:v>
                </c:pt>
                <c:pt idx="7">
                  <c:v>0.70723306544202003</c:v>
                </c:pt>
                <c:pt idx="8">
                  <c:v>0.71231753321305502</c:v>
                </c:pt>
                <c:pt idx="9">
                  <c:v>0.71740200098409002</c:v>
                </c:pt>
                <c:pt idx="10">
                  <c:v>0.71863211415450201</c:v>
                </c:pt>
                <c:pt idx="11">
                  <c:v>0.72183040839757195</c:v>
                </c:pt>
                <c:pt idx="12">
                  <c:v>0.71674594062653696</c:v>
                </c:pt>
                <c:pt idx="13">
                  <c:v>0.72010824995899603</c:v>
                </c:pt>
                <c:pt idx="14">
                  <c:v>0.71896014433327804</c:v>
                </c:pt>
                <c:pt idx="15">
                  <c:v>0.72183040839757195</c:v>
                </c:pt>
                <c:pt idx="16">
                  <c:v>0.72199442348695997</c:v>
                </c:pt>
                <c:pt idx="17">
                  <c:v>0.73683778907659503</c:v>
                </c:pt>
                <c:pt idx="18">
                  <c:v>0.731343283582089</c:v>
                </c:pt>
                <c:pt idx="19">
                  <c:v>0.72543874036411304</c:v>
                </c:pt>
                <c:pt idx="20">
                  <c:v>0.72101033295063099</c:v>
                </c:pt>
                <c:pt idx="21">
                  <c:v>0.730031162866983</c:v>
                </c:pt>
                <c:pt idx="22">
                  <c:v>0.73044120059045403</c:v>
                </c:pt>
                <c:pt idx="23">
                  <c:v>0.73363949483352398</c:v>
                </c:pt>
                <c:pt idx="24">
                  <c:v>0.72166639330818405</c:v>
                </c:pt>
                <c:pt idx="25">
                  <c:v>0.72863703460718299</c:v>
                </c:pt>
                <c:pt idx="26">
                  <c:v>0.73642775135312399</c:v>
                </c:pt>
                <c:pt idx="27">
                  <c:v>0.73281941938658302</c:v>
                </c:pt>
                <c:pt idx="28">
                  <c:v>0.72953911759881895</c:v>
                </c:pt>
                <c:pt idx="29">
                  <c:v>0.73208135148433595</c:v>
                </c:pt>
                <c:pt idx="30">
                  <c:v>0.73577169099557105</c:v>
                </c:pt>
                <c:pt idx="31">
                  <c:v>0.74126619649007697</c:v>
                </c:pt>
                <c:pt idx="32">
                  <c:v>0.72757093652616001</c:v>
                </c:pt>
                <c:pt idx="33">
                  <c:v>0.74249630966048796</c:v>
                </c:pt>
                <c:pt idx="34">
                  <c:v>0.73790388715761801</c:v>
                </c:pt>
                <c:pt idx="35">
                  <c:v>0.74995899622765205</c:v>
                </c:pt>
                <c:pt idx="36">
                  <c:v>0.73847793997047695</c:v>
                </c:pt>
                <c:pt idx="37">
                  <c:v>0.72568476299819495</c:v>
                </c:pt>
                <c:pt idx="38">
                  <c:v>0.74052812858783001</c:v>
                </c:pt>
                <c:pt idx="39">
                  <c:v>0.72912907987534803</c:v>
                </c:pt>
                <c:pt idx="40">
                  <c:v>0.74282433983926499</c:v>
                </c:pt>
                <c:pt idx="41">
                  <c:v>0.74331638510742903</c:v>
                </c:pt>
                <c:pt idx="42">
                  <c:v>0.74618664917172295</c:v>
                </c:pt>
                <c:pt idx="43">
                  <c:v>0.742906347383959</c:v>
                </c:pt>
                <c:pt idx="44">
                  <c:v>0.74831884533377002</c:v>
                </c:pt>
                <c:pt idx="45">
                  <c:v>0.74339839265212404</c:v>
                </c:pt>
                <c:pt idx="46">
                  <c:v>0.74438248318845301</c:v>
                </c:pt>
                <c:pt idx="47">
                  <c:v>0.74799081515499399</c:v>
                </c:pt>
                <c:pt idx="48" formatCode="General">
                  <c:v>0.73847793997047695</c:v>
                </c:pt>
                <c:pt idx="49" formatCode="General">
                  <c:v>0.735197638182712</c:v>
                </c:pt>
                <c:pt idx="50" formatCode="General">
                  <c:v>0.74380843037559397</c:v>
                </c:pt>
                <c:pt idx="51" formatCode="General">
                  <c:v>0.75356732819419303</c:v>
                </c:pt>
                <c:pt idx="52" formatCode="General">
                  <c:v>0.73954403805150004</c:v>
                </c:pt>
                <c:pt idx="53" formatCode="General">
                  <c:v>0.75373134328358204</c:v>
                </c:pt>
                <c:pt idx="54" formatCode="General">
                  <c:v>0.74725274725274704</c:v>
                </c:pt>
                <c:pt idx="55" formatCode="General">
                  <c:v>0.733885517467607</c:v>
                </c:pt>
                <c:pt idx="56" formatCode="General">
                  <c:v>0.73970805314088794</c:v>
                </c:pt>
                <c:pt idx="57" formatCode="General">
                  <c:v>0.73700180416598304</c:v>
                </c:pt>
                <c:pt idx="58" formatCode="General">
                  <c:v>0.74733475479744105</c:v>
                </c:pt>
                <c:pt idx="59" formatCode="General">
                  <c:v>0.75266524520255795</c:v>
                </c:pt>
                <c:pt idx="60" formatCode="General">
                  <c:v>0.75496145645399304</c:v>
                </c:pt>
                <c:pt idx="61" formatCode="General">
                  <c:v>0.75036903395112298</c:v>
                </c:pt>
                <c:pt idx="62" formatCode="General">
                  <c:v>0.73790388715761801</c:v>
                </c:pt>
                <c:pt idx="63" formatCode="General">
                  <c:v>0.74274233229457098</c:v>
                </c:pt>
                <c:pt idx="64" formatCode="General">
                  <c:v>0.75077907167459401</c:v>
                </c:pt>
                <c:pt idx="65" formatCode="General">
                  <c:v>0.74569460390355902</c:v>
                </c:pt>
                <c:pt idx="66" formatCode="General">
                  <c:v>0.74594062653764104</c:v>
                </c:pt>
                <c:pt idx="67" formatCode="General">
                  <c:v>0.75340331310480502</c:v>
                </c:pt>
                <c:pt idx="68" formatCode="General">
                  <c:v>0.7506970641299</c:v>
                </c:pt>
                <c:pt idx="69" formatCode="General">
                  <c:v>0.75660160734787596</c:v>
                </c:pt>
                <c:pt idx="70" formatCode="General">
                  <c:v>0.75159914712153497</c:v>
                </c:pt>
                <c:pt idx="71" formatCode="General">
                  <c:v>0.74044612104313601</c:v>
                </c:pt>
                <c:pt idx="72" formatCode="General">
                  <c:v>0.74840085287846403</c:v>
                </c:pt>
                <c:pt idx="73" formatCode="General">
                  <c:v>0.75307528292602899</c:v>
                </c:pt>
                <c:pt idx="74" formatCode="General">
                  <c:v>0.75332130556011101</c:v>
                </c:pt>
                <c:pt idx="75" formatCode="General">
                  <c:v>0.75791372806298096</c:v>
                </c:pt>
                <c:pt idx="76" formatCode="General">
                  <c:v>0.74397244546498198</c:v>
                </c:pt>
                <c:pt idx="77" formatCode="General">
                  <c:v>0.74954895850418202</c:v>
                </c:pt>
                <c:pt idx="78" formatCode="General">
                  <c:v>0.74692471707397001</c:v>
                </c:pt>
                <c:pt idx="79" formatCode="General">
                  <c:v>0.74708873216335903</c:v>
                </c:pt>
                <c:pt idx="80" formatCode="General">
                  <c:v>0.74331638510742903</c:v>
                </c:pt>
                <c:pt idx="81" formatCode="General">
                  <c:v>0.749384943414794</c:v>
                </c:pt>
                <c:pt idx="82" formatCode="General">
                  <c:v>0.75463342627521701</c:v>
                </c:pt>
                <c:pt idx="83" formatCode="General">
                  <c:v>0.75487944890929903</c:v>
                </c:pt>
                <c:pt idx="84" formatCode="General">
                  <c:v>0.74913892078071098</c:v>
                </c:pt>
                <c:pt idx="85" formatCode="General">
                  <c:v>0.74339839265212404</c:v>
                </c:pt>
                <c:pt idx="86" formatCode="General">
                  <c:v>0.75742168279481703</c:v>
                </c:pt>
                <c:pt idx="87" formatCode="General">
                  <c:v>0.75364933573888704</c:v>
                </c:pt>
                <c:pt idx="88" formatCode="General">
                  <c:v>0.74102017385599395</c:v>
                </c:pt>
                <c:pt idx="89" formatCode="General">
                  <c:v>0.74102017385599395</c:v>
                </c:pt>
                <c:pt idx="90" formatCode="General">
                  <c:v>0.74225028702640605</c:v>
                </c:pt>
                <c:pt idx="91" formatCode="General">
                  <c:v>0.74708873216335903</c:v>
                </c:pt>
                <c:pt idx="92" formatCode="General">
                  <c:v>0.746760701984582</c:v>
                </c:pt>
                <c:pt idx="93" formatCode="General">
                  <c:v>0.754469411185829</c:v>
                </c:pt>
                <c:pt idx="94" formatCode="General">
                  <c:v>0.75389535837296995</c:v>
                </c:pt>
                <c:pt idx="95" formatCode="General">
                  <c:v>0.75438740364113499</c:v>
                </c:pt>
                <c:pt idx="96" formatCode="General">
                  <c:v>0.73946203050680603</c:v>
                </c:pt>
                <c:pt idx="97" formatCode="General">
                  <c:v>0.74815483024438201</c:v>
                </c:pt>
                <c:pt idx="98" formatCode="General">
                  <c:v>0.75528948663276996</c:v>
                </c:pt>
                <c:pt idx="99" formatCode="General">
                  <c:v>0.74954895850418202</c:v>
                </c:pt>
                <c:pt idx="100" formatCode="General">
                  <c:v>0.74397244546498198</c:v>
                </c:pt>
                <c:pt idx="101" formatCode="General">
                  <c:v>0.75463342627521701</c:v>
                </c:pt>
                <c:pt idx="102" formatCode="General">
                  <c:v>0.75332130556011101</c:v>
                </c:pt>
                <c:pt idx="103" formatCode="General">
                  <c:v>0.75364933573888704</c:v>
                </c:pt>
                <c:pt idx="104" formatCode="General">
                  <c:v>0.75348532064949902</c:v>
                </c:pt>
                <c:pt idx="105" formatCode="General">
                  <c:v>0.75397736591766396</c:v>
                </c:pt>
                <c:pt idx="106" formatCode="General">
                  <c:v>0.75766770542889905</c:v>
                </c:pt>
                <c:pt idx="107" formatCode="General">
                  <c:v>0.75077907167459401</c:v>
                </c:pt>
                <c:pt idx="108" formatCode="General">
                  <c:v>0.73773987206823</c:v>
                </c:pt>
                <c:pt idx="109" formatCode="General">
                  <c:v>0.75496145645399304</c:v>
                </c:pt>
                <c:pt idx="110" formatCode="General">
                  <c:v>0.74331638510742903</c:v>
                </c:pt>
                <c:pt idx="111" formatCode="General">
                  <c:v>0.75594554699032301</c:v>
                </c:pt>
                <c:pt idx="112" formatCode="General">
                  <c:v>0.75250123011317005</c:v>
                </c:pt>
                <c:pt idx="113" formatCode="General">
                  <c:v>0.75036903395112298</c:v>
                </c:pt>
                <c:pt idx="114" formatCode="General">
                  <c:v>0.75938986386747498</c:v>
                </c:pt>
                <c:pt idx="115" formatCode="General">
                  <c:v>0.75307528292602899</c:v>
                </c:pt>
                <c:pt idx="116" formatCode="General">
                  <c:v>0.74667869443988799</c:v>
                </c:pt>
                <c:pt idx="117" formatCode="General">
                  <c:v>0.73806790224700602</c:v>
                </c:pt>
                <c:pt idx="118" formatCode="General">
                  <c:v>0.75619156962440504</c:v>
                </c:pt>
                <c:pt idx="119" formatCode="General">
                  <c:v>0.75971789404625201</c:v>
                </c:pt>
                <c:pt idx="120" formatCode="General">
                  <c:v>0.75053304904051099</c:v>
                </c:pt>
                <c:pt idx="121" formatCode="General">
                  <c:v>0.74782680006560598</c:v>
                </c:pt>
                <c:pt idx="122" formatCode="General">
                  <c:v>0.75397736591766396</c:v>
                </c:pt>
                <c:pt idx="123" formatCode="General">
                  <c:v>0.74487452845661795</c:v>
                </c:pt>
                <c:pt idx="124" formatCode="General">
                  <c:v>0.74487452845661795</c:v>
                </c:pt>
                <c:pt idx="125" formatCode="General">
                  <c:v>0.75602755453501702</c:v>
                </c:pt>
                <c:pt idx="126" formatCode="General">
                  <c:v>0.75709365261604</c:v>
                </c:pt>
                <c:pt idx="127" formatCode="General">
                  <c:v>0.75561751681154599</c:v>
                </c:pt>
                <c:pt idx="128" formatCode="General">
                  <c:v>0.75496145645399304</c:v>
                </c:pt>
                <c:pt idx="129" formatCode="General">
                  <c:v>0.75307528292602899</c:v>
                </c:pt>
                <c:pt idx="130" formatCode="General">
                  <c:v>0.75594554699032301</c:v>
                </c:pt>
                <c:pt idx="131" formatCode="General">
                  <c:v>0.74438248318845301</c:v>
                </c:pt>
                <c:pt idx="132" formatCode="General">
                  <c:v>0.75496145645399304</c:v>
                </c:pt>
                <c:pt idx="133" formatCode="General">
                  <c:v>0.76012793176972204</c:v>
                </c:pt>
                <c:pt idx="134" formatCode="General">
                  <c:v>0.75045104149581698</c:v>
                </c:pt>
                <c:pt idx="135" formatCode="General">
                  <c:v>0.75668361489256997</c:v>
                </c:pt>
                <c:pt idx="136" formatCode="General">
                  <c:v>0.753157290470723</c:v>
                </c:pt>
                <c:pt idx="137" formatCode="General">
                  <c:v>0.75815975069706398</c:v>
                </c:pt>
                <c:pt idx="138" formatCode="General">
                  <c:v>0.74922092832540599</c:v>
                </c:pt>
                <c:pt idx="139" formatCode="General">
                  <c:v>0.75553550926685198</c:v>
                </c:pt>
                <c:pt idx="140" formatCode="General">
                  <c:v>0.75717566016073401</c:v>
                </c:pt>
                <c:pt idx="141" formatCode="General">
                  <c:v>0.76168607511891095</c:v>
                </c:pt>
                <c:pt idx="142" formatCode="General">
                  <c:v>0.75676562243726397</c:v>
                </c:pt>
                <c:pt idx="143" formatCode="General">
                  <c:v>0.75545350172215797</c:v>
                </c:pt>
                <c:pt idx="144" formatCode="General">
                  <c:v>0.74971297359357003</c:v>
                </c:pt>
                <c:pt idx="145" formatCode="General">
                  <c:v>0.75340331310480502</c:v>
                </c:pt>
                <c:pt idx="146" formatCode="General">
                  <c:v>0.75668361489256997</c:v>
                </c:pt>
                <c:pt idx="147" formatCode="General">
                  <c:v>0.754469411185829</c:v>
                </c:pt>
                <c:pt idx="148" formatCode="General">
                  <c:v>0.74954895850418202</c:v>
                </c:pt>
                <c:pt idx="149" formatCode="General">
                  <c:v>0.75233721502378204</c:v>
                </c:pt>
                <c:pt idx="150" formatCode="General">
                  <c:v>0.75627357716909904</c:v>
                </c:pt>
                <c:pt idx="151" formatCode="General">
                  <c:v>0.74413646055437099</c:v>
                </c:pt>
                <c:pt idx="152" formatCode="General">
                  <c:v>0.74782680006560598</c:v>
                </c:pt>
                <c:pt idx="153" formatCode="General">
                  <c:v>0.75086107921928802</c:v>
                </c:pt>
                <c:pt idx="154" formatCode="General">
                  <c:v>0.75660160734787596</c:v>
                </c:pt>
                <c:pt idx="155" formatCode="General">
                  <c:v>0.75537149417746396</c:v>
                </c:pt>
                <c:pt idx="156" formatCode="General">
                  <c:v>0.76012793176972204</c:v>
                </c:pt>
                <c:pt idx="157" formatCode="General">
                  <c:v>0.75684762998195798</c:v>
                </c:pt>
                <c:pt idx="158" formatCode="General">
                  <c:v>0.75766770542889905</c:v>
                </c:pt>
                <c:pt idx="159" formatCode="General">
                  <c:v>0.75135312448745195</c:v>
                </c:pt>
                <c:pt idx="160" formatCode="General">
                  <c:v>0.75783172051828696</c:v>
                </c:pt>
                <c:pt idx="161" formatCode="General">
                  <c:v>0.750615056585205</c:v>
                </c:pt>
                <c:pt idx="162" formatCode="General">
                  <c:v>0.75012301131704096</c:v>
                </c:pt>
                <c:pt idx="163" formatCode="General">
                  <c:v>0.75438740364113499</c:v>
                </c:pt>
                <c:pt idx="164" formatCode="General">
                  <c:v>0.74536657372478199</c:v>
                </c:pt>
                <c:pt idx="165" formatCode="General">
                  <c:v>0.75340331310480502</c:v>
                </c:pt>
                <c:pt idx="166" formatCode="General">
                  <c:v>0.75602755453501702</c:v>
                </c:pt>
                <c:pt idx="167" formatCode="General">
                  <c:v>0.75643759225848695</c:v>
                </c:pt>
                <c:pt idx="168" formatCode="General">
                  <c:v>0.75791372806298096</c:v>
                </c:pt>
                <c:pt idx="169" formatCode="General">
                  <c:v>0.75307528292602899</c:v>
                </c:pt>
                <c:pt idx="170" formatCode="General">
                  <c:v>0.74708873216335903</c:v>
                </c:pt>
                <c:pt idx="171" formatCode="General">
                  <c:v>0.75922584877808696</c:v>
                </c:pt>
                <c:pt idx="172" formatCode="General">
                  <c:v>0.755781531900934</c:v>
                </c:pt>
                <c:pt idx="173" formatCode="General">
                  <c:v>0.75594554699032301</c:v>
                </c:pt>
                <c:pt idx="174" formatCode="General">
                  <c:v>0.74594062653764104</c:v>
                </c:pt>
                <c:pt idx="175" formatCode="General">
                  <c:v>0.75200918484500501</c:v>
                </c:pt>
                <c:pt idx="176" formatCode="General">
                  <c:v>0.75102509430867603</c:v>
                </c:pt>
                <c:pt idx="177" formatCode="General">
                  <c:v>0.75479744136460503</c:v>
                </c:pt>
                <c:pt idx="178" formatCode="General">
                  <c:v>0.75914384123339296</c:v>
                </c:pt>
                <c:pt idx="179" formatCode="General">
                  <c:v>0.76012793176972204</c:v>
                </c:pt>
                <c:pt idx="180" formatCode="General">
                  <c:v>0.758323765786452</c:v>
                </c:pt>
                <c:pt idx="181" formatCode="General">
                  <c:v>0.75373134328358204</c:v>
                </c:pt>
                <c:pt idx="182" formatCode="General">
                  <c:v>0.75537149417746396</c:v>
                </c:pt>
                <c:pt idx="183" formatCode="General">
                  <c:v>0.74651467935049998</c:v>
                </c:pt>
                <c:pt idx="184" formatCode="General">
                  <c:v>0.75389535837296995</c:v>
                </c:pt>
                <c:pt idx="185" formatCode="General">
                  <c:v>0.75676562243726397</c:v>
                </c:pt>
                <c:pt idx="186" formatCode="General">
                  <c:v>0.75733967525012302</c:v>
                </c:pt>
                <c:pt idx="187" formatCode="General">
                  <c:v>0.754551418730523</c:v>
                </c:pt>
                <c:pt idx="188" formatCode="General">
                  <c:v>0.74799081515499399</c:v>
                </c:pt>
                <c:pt idx="189" formatCode="General">
                  <c:v>0.75200918484500501</c:v>
                </c:pt>
                <c:pt idx="190" formatCode="General">
                  <c:v>0.75651959980318095</c:v>
                </c:pt>
                <c:pt idx="191" formatCode="General">
                  <c:v>0.75102509430867603</c:v>
                </c:pt>
                <c:pt idx="192" formatCode="General">
                  <c:v>0.75676562243726397</c:v>
                </c:pt>
                <c:pt idx="193" formatCode="General">
                  <c:v>0.75750369033951104</c:v>
                </c:pt>
                <c:pt idx="194" formatCode="General">
                  <c:v>0.76103001476135801</c:v>
                </c:pt>
                <c:pt idx="195" formatCode="General">
                  <c:v>0.75922584877808696</c:v>
                </c:pt>
                <c:pt idx="196" formatCode="General">
                  <c:v>0.75020501886173496</c:v>
                </c:pt>
                <c:pt idx="197" formatCode="General">
                  <c:v>0.75463342627521701</c:v>
                </c:pt>
                <c:pt idx="198" formatCode="General">
                  <c:v>0.76242414302115702</c:v>
                </c:pt>
                <c:pt idx="199" formatCode="General">
                  <c:v>0.76267016565524004</c:v>
                </c:pt>
                <c:pt idx="200" formatCode="General">
                  <c:v>0.76045596194849896</c:v>
                </c:pt>
                <c:pt idx="201" formatCode="General">
                  <c:v>0.74946695095948801</c:v>
                </c:pt>
                <c:pt idx="202" formatCode="General">
                  <c:v>0.754469411185829</c:v>
                </c:pt>
                <c:pt idx="203" formatCode="General">
                  <c:v>0.758405773331146</c:v>
                </c:pt>
                <c:pt idx="204" formatCode="General">
                  <c:v>0.75725766770542802</c:v>
                </c:pt>
                <c:pt idx="205" formatCode="General">
                  <c:v>0.75856978842053402</c:v>
                </c:pt>
                <c:pt idx="206" formatCode="General">
                  <c:v>0.75397736591766396</c:v>
                </c:pt>
                <c:pt idx="207" formatCode="General">
                  <c:v>0.75553550926685198</c:v>
                </c:pt>
                <c:pt idx="208" formatCode="General">
                  <c:v>0.75143513203214696</c:v>
                </c:pt>
                <c:pt idx="209" formatCode="General">
                  <c:v>0.75774971297359295</c:v>
                </c:pt>
                <c:pt idx="210" formatCode="General">
                  <c:v>0.75643759225848695</c:v>
                </c:pt>
                <c:pt idx="211" formatCode="General">
                  <c:v>0.75848778087584001</c:v>
                </c:pt>
                <c:pt idx="212" formatCode="General">
                  <c:v>0.76119402985074602</c:v>
                </c:pt>
                <c:pt idx="213" formatCode="General">
                  <c:v>0.74684270952927601</c:v>
                </c:pt>
                <c:pt idx="214" formatCode="General">
                  <c:v>0.74651467935049998</c:v>
                </c:pt>
                <c:pt idx="215" formatCode="General">
                  <c:v>0.76012793176972204</c:v>
                </c:pt>
                <c:pt idx="216" formatCode="General">
                  <c:v>0.76299819583401596</c:v>
                </c:pt>
                <c:pt idx="217" formatCode="General">
                  <c:v>0.75487944890929903</c:v>
                </c:pt>
                <c:pt idx="218" formatCode="General">
                  <c:v>0.759635886501558</c:v>
                </c:pt>
                <c:pt idx="219" formatCode="General">
                  <c:v>0.75717566016073401</c:v>
                </c:pt>
                <c:pt idx="220" formatCode="General">
                  <c:v>0.75299327538133498</c:v>
                </c:pt>
                <c:pt idx="221" formatCode="General">
                  <c:v>0.76127603739544003</c:v>
                </c:pt>
                <c:pt idx="222" formatCode="General">
                  <c:v>0.75053304904051099</c:v>
                </c:pt>
                <c:pt idx="223" formatCode="General">
                  <c:v>0.76168607511891095</c:v>
                </c:pt>
                <c:pt idx="224" formatCode="General">
                  <c:v>0.75733967525012302</c:v>
                </c:pt>
                <c:pt idx="225" formatCode="General">
                  <c:v>0.75906183368869895</c:v>
                </c:pt>
                <c:pt idx="226" formatCode="General">
                  <c:v>0.75988190913564002</c:v>
                </c:pt>
                <c:pt idx="227" formatCode="General">
                  <c:v>0.75200918484500501</c:v>
                </c:pt>
                <c:pt idx="228" formatCode="General">
                  <c:v>0.75725766770542802</c:v>
                </c:pt>
                <c:pt idx="229" formatCode="General">
                  <c:v>0.74594062653764104</c:v>
                </c:pt>
                <c:pt idx="230" formatCode="General">
                  <c:v>0.75971789404625201</c:v>
                </c:pt>
                <c:pt idx="231" formatCode="General">
                  <c:v>0.7493029358701</c:v>
                </c:pt>
                <c:pt idx="232" formatCode="General">
                  <c:v>0.75783172051828696</c:v>
                </c:pt>
                <c:pt idx="233" formatCode="General">
                  <c:v>0.75373134328358204</c:v>
                </c:pt>
                <c:pt idx="234" formatCode="General">
                  <c:v>0.75471543381991102</c:v>
                </c:pt>
                <c:pt idx="235" formatCode="General">
                  <c:v>0.75553550926685198</c:v>
                </c:pt>
                <c:pt idx="236" formatCode="General">
                  <c:v>0.76242414302115702</c:v>
                </c:pt>
                <c:pt idx="237" formatCode="General">
                  <c:v>0.76012793176972204</c:v>
                </c:pt>
                <c:pt idx="238" formatCode="General">
                  <c:v>0.75799573560767497</c:v>
                </c:pt>
                <c:pt idx="239" formatCode="General">
                  <c:v>0.75364933573888704</c:v>
                </c:pt>
                <c:pt idx="240" formatCode="General">
                  <c:v>0.76390027882565104</c:v>
                </c:pt>
                <c:pt idx="241" formatCode="General">
                  <c:v>0.75783172051828696</c:v>
                </c:pt>
                <c:pt idx="242" formatCode="General">
                  <c:v>0.75528948663276996</c:v>
                </c:pt>
                <c:pt idx="243" formatCode="General">
                  <c:v>0.75750369033951104</c:v>
                </c:pt>
                <c:pt idx="244" formatCode="General">
                  <c:v>0.760865999671969</c:v>
                </c:pt>
                <c:pt idx="245" formatCode="General">
                  <c:v>0.75143513203214696</c:v>
                </c:pt>
                <c:pt idx="246" formatCode="General">
                  <c:v>0.74782680006560598</c:v>
                </c:pt>
                <c:pt idx="247" formatCode="General">
                  <c:v>0.75422338855174598</c:v>
                </c:pt>
                <c:pt idx="248" formatCode="General">
                  <c:v>0.76135804494013404</c:v>
                </c:pt>
                <c:pt idx="249" formatCode="General">
                  <c:v>0.76004592422502804</c:v>
                </c:pt>
                <c:pt idx="250" formatCode="General">
                  <c:v>0.74520255863539397</c:v>
                </c:pt>
                <c:pt idx="251" formatCode="General">
                  <c:v>0.76275217319993405</c:v>
                </c:pt>
                <c:pt idx="252" formatCode="General">
                  <c:v>0.762178120387075</c:v>
                </c:pt>
                <c:pt idx="253" formatCode="General">
                  <c:v>0.76029194685911095</c:v>
                </c:pt>
                <c:pt idx="254" formatCode="General">
                  <c:v>0.76472035427259299</c:v>
                </c:pt>
                <c:pt idx="255" formatCode="General">
                  <c:v>0.75471543381991102</c:v>
                </c:pt>
                <c:pt idx="256" formatCode="General">
                  <c:v>0.76299819583401596</c:v>
                </c:pt>
                <c:pt idx="257" formatCode="General">
                  <c:v>0.75332130556011101</c:v>
                </c:pt>
                <c:pt idx="258" formatCode="General">
                  <c:v>0.75742168279481703</c:v>
                </c:pt>
                <c:pt idx="259" formatCode="General">
                  <c:v>0.75487944890929903</c:v>
                </c:pt>
                <c:pt idx="260" formatCode="General">
                  <c:v>0.76209611284238099</c:v>
                </c:pt>
                <c:pt idx="261" formatCode="General">
                  <c:v>0.75996391668033403</c:v>
                </c:pt>
                <c:pt idx="262" formatCode="General">
                  <c:v>0.75774971297359295</c:v>
                </c:pt>
                <c:pt idx="263" formatCode="General">
                  <c:v>0.75824175824175799</c:v>
                </c:pt>
                <c:pt idx="264" formatCode="General">
                  <c:v>0.76209611284238099</c:v>
                </c:pt>
                <c:pt idx="265" formatCode="General">
                  <c:v>0.74782680006560598</c:v>
                </c:pt>
                <c:pt idx="266" formatCode="General">
                  <c:v>0.76111202230605202</c:v>
                </c:pt>
                <c:pt idx="267" formatCode="General">
                  <c:v>0.75848778087584001</c:v>
                </c:pt>
                <c:pt idx="268" formatCode="General">
                  <c:v>0.75848778087584001</c:v>
                </c:pt>
                <c:pt idx="269" formatCode="General">
                  <c:v>0.764802361817287</c:v>
                </c:pt>
                <c:pt idx="270" formatCode="General">
                  <c:v>0.75783172051828696</c:v>
                </c:pt>
                <c:pt idx="271" formatCode="General">
                  <c:v>0.75184516975561699</c:v>
                </c:pt>
                <c:pt idx="272" formatCode="General">
                  <c:v>0.75422338855174598</c:v>
                </c:pt>
                <c:pt idx="273" formatCode="General">
                  <c:v>0.74192225684763002</c:v>
                </c:pt>
                <c:pt idx="274" formatCode="General">
                  <c:v>0.76152206002952205</c:v>
                </c:pt>
                <c:pt idx="275" formatCode="General">
                  <c:v>0.75561751681154599</c:v>
                </c:pt>
                <c:pt idx="276" formatCode="General">
                  <c:v>0.758323765786452</c:v>
                </c:pt>
                <c:pt idx="277" formatCode="General">
                  <c:v>0.75643759225848695</c:v>
                </c:pt>
                <c:pt idx="278" formatCode="General">
                  <c:v>0.75922584877808696</c:v>
                </c:pt>
                <c:pt idx="279" formatCode="General">
                  <c:v>0.75668361489256997</c:v>
                </c:pt>
                <c:pt idx="280" formatCode="General">
                  <c:v>0.76168607511891095</c:v>
                </c:pt>
                <c:pt idx="281" formatCode="General">
                  <c:v>0.76299819583401596</c:v>
                </c:pt>
                <c:pt idx="282" formatCode="General">
                  <c:v>0.75717566016073401</c:v>
                </c:pt>
                <c:pt idx="283" formatCode="General">
                  <c:v>0.76472035427259299</c:v>
                </c:pt>
                <c:pt idx="284" formatCode="General">
                  <c:v>0.75422338855174598</c:v>
                </c:pt>
                <c:pt idx="285" formatCode="General">
                  <c:v>0.75684762998195798</c:v>
                </c:pt>
                <c:pt idx="286" formatCode="General">
                  <c:v>0.76168607511891095</c:v>
                </c:pt>
                <c:pt idx="287" formatCode="General">
                  <c:v>0.75545350172215797</c:v>
                </c:pt>
                <c:pt idx="288" formatCode="General">
                  <c:v>0.75479744136460503</c:v>
                </c:pt>
                <c:pt idx="289" formatCode="General">
                  <c:v>0.75881581105461704</c:v>
                </c:pt>
                <c:pt idx="290" formatCode="General">
                  <c:v>0.760948007216663</c:v>
                </c:pt>
                <c:pt idx="291" formatCode="General">
                  <c:v>0.75569952435623999</c:v>
                </c:pt>
                <c:pt idx="292" formatCode="General">
                  <c:v>0.75889781859931105</c:v>
                </c:pt>
                <c:pt idx="293" formatCode="General">
                  <c:v>0.751927177300311</c:v>
                </c:pt>
                <c:pt idx="294" formatCode="General">
                  <c:v>0.75783172051828696</c:v>
                </c:pt>
              </c:numCache>
            </c:numRef>
          </c:yVal>
          <c:smooth val="1"/>
          <c:extLst>
            <c:ext xmlns:c16="http://schemas.microsoft.com/office/drawing/2014/chart" uri="{C3380CC4-5D6E-409C-BE32-E72D297353CC}">
              <c16:uniqueId val="{00000000-99A3-488F-812D-63864B068A97}"/>
            </c:ext>
          </c:extLst>
        </c:ser>
        <c:ser>
          <c:idx val="1"/>
          <c:order val="1"/>
          <c:tx>
            <c:v>Tune</c:v>
          </c:tx>
          <c:spPr>
            <a:ln w="19050" cap="rnd">
              <a:solidFill>
                <a:schemeClr val="accent2">
                  <a:alpha val="60000"/>
                </a:schemeClr>
              </a:solidFill>
              <a:round/>
            </a:ln>
            <a:effectLst/>
          </c:spPr>
          <c:marker>
            <c:symbol val="none"/>
          </c:marker>
          <c:xVal>
            <c:numRef>
              <c:f>Sheet1!$F$9:$F$303</c:f>
              <c:numCache>
                <c:formatCode>General</c:formatCode>
                <c:ptCount val="29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numCache>
            </c:numRef>
          </c:xVal>
          <c:yVal>
            <c:numRef>
              <c:f>Sheet1!$I$9:$I$303</c:f>
              <c:numCache>
                <c:formatCode>0%</c:formatCode>
                <c:ptCount val="295"/>
                <c:pt idx="0">
                  <c:v>0.52419222568476298</c:v>
                </c:pt>
                <c:pt idx="1">
                  <c:v>0.55445300967689004</c:v>
                </c:pt>
                <c:pt idx="2">
                  <c:v>0.56117762834180696</c:v>
                </c:pt>
                <c:pt idx="3">
                  <c:v>0.56577005084467702</c:v>
                </c:pt>
                <c:pt idx="4">
                  <c:v>0.57438084303755899</c:v>
                </c:pt>
                <c:pt idx="5">
                  <c:v>0.58077743152369998</c:v>
                </c:pt>
                <c:pt idx="6">
                  <c:v>0.57306872232245298</c:v>
                </c:pt>
                <c:pt idx="7">
                  <c:v>0.57093652616040602</c:v>
                </c:pt>
                <c:pt idx="8">
                  <c:v>0.57569296375266499</c:v>
                </c:pt>
                <c:pt idx="9">
                  <c:v>0.58217155978349999</c:v>
                </c:pt>
                <c:pt idx="10">
                  <c:v>0.57643103165491205</c:v>
                </c:pt>
                <c:pt idx="11">
                  <c:v>0.58085943906839399</c:v>
                </c:pt>
                <c:pt idx="12">
                  <c:v>0.58389371822207603</c:v>
                </c:pt>
                <c:pt idx="13">
                  <c:v>0.58561587666065196</c:v>
                </c:pt>
                <c:pt idx="14">
                  <c:v>0.57839921272757</c:v>
                </c:pt>
                <c:pt idx="15">
                  <c:v>0.58446777103493497</c:v>
                </c:pt>
                <c:pt idx="16">
                  <c:v>0.591274397244546</c:v>
                </c:pt>
                <c:pt idx="17">
                  <c:v>0.59783500082007501</c:v>
                </c:pt>
                <c:pt idx="18">
                  <c:v>0.59316057077251105</c:v>
                </c:pt>
                <c:pt idx="19">
                  <c:v>0.59365261604067499</c:v>
                </c:pt>
                <c:pt idx="20">
                  <c:v>0.58323765786452297</c:v>
                </c:pt>
                <c:pt idx="21">
                  <c:v>0.58733803509922899</c:v>
                </c:pt>
                <c:pt idx="22">
                  <c:v>0.58881417090372301</c:v>
                </c:pt>
                <c:pt idx="23">
                  <c:v>0.59299655568312204</c:v>
                </c:pt>
                <c:pt idx="24">
                  <c:v>0.58241758241758201</c:v>
                </c:pt>
                <c:pt idx="25">
                  <c:v>0.58602591438412299</c:v>
                </c:pt>
                <c:pt idx="26">
                  <c:v>0.59504674430047499</c:v>
                </c:pt>
                <c:pt idx="27">
                  <c:v>0.59004428407413401</c:v>
                </c:pt>
                <c:pt idx="28">
                  <c:v>0.59365261604067499</c:v>
                </c:pt>
                <c:pt idx="29">
                  <c:v>0.60095128751845095</c:v>
                </c:pt>
                <c:pt idx="30">
                  <c:v>0.60103329506314496</c:v>
                </c:pt>
                <c:pt idx="31">
                  <c:v>0.59963916680334595</c:v>
                </c:pt>
                <c:pt idx="32">
                  <c:v>0.59234049532556998</c:v>
                </c:pt>
                <c:pt idx="33">
                  <c:v>0.60488764966376896</c:v>
                </c:pt>
                <c:pt idx="34">
                  <c:v>0.59143841233393402</c:v>
                </c:pt>
                <c:pt idx="35">
                  <c:v>0.61989503034279103</c:v>
                </c:pt>
                <c:pt idx="36">
                  <c:v>0.60291946859111001</c:v>
                </c:pt>
                <c:pt idx="37">
                  <c:v>0.59422666885353403</c:v>
                </c:pt>
                <c:pt idx="38">
                  <c:v>0.59365261604067499</c:v>
                </c:pt>
                <c:pt idx="39">
                  <c:v>0.58988026898474599</c:v>
                </c:pt>
                <c:pt idx="40">
                  <c:v>0.59734295555190997</c:v>
                </c:pt>
                <c:pt idx="41">
                  <c:v>0.60529768738723899</c:v>
                </c:pt>
                <c:pt idx="42">
                  <c:v>0.60907003444316798</c:v>
                </c:pt>
                <c:pt idx="43">
                  <c:v>0.60447761194029803</c:v>
                </c:pt>
                <c:pt idx="44">
                  <c:v>0.60242742332294497</c:v>
                </c:pt>
                <c:pt idx="45">
                  <c:v>0.59521075938986301</c:v>
                </c:pt>
                <c:pt idx="46">
                  <c:v>0.59955715925865105</c:v>
                </c:pt>
                <c:pt idx="47">
                  <c:v>0.60587174020009804</c:v>
                </c:pt>
                <c:pt idx="48" formatCode="General">
                  <c:v>0.59840905363293395</c:v>
                </c:pt>
                <c:pt idx="49" formatCode="General">
                  <c:v>0.59972117434803995</c:v>
                </c:pt>
                <c:pt idx="50" formatCode="General">
                  <c:v>0.610546170247662</c:v>
                </c:pt>
                <c:pt idx="51" formatCode="General">
                  <c:v>0.60332950631458004</c:v>
                </c:pt>
                <c:pt idx="52" formatCode="General">
                  <c:v>0.60882401180908596</c:v>
                </c:pt>
                <c:pt idx="53" formatCode="General">
                  <c:v>0.60513367229785098</c:v>
                </c:pt>
                <c:pt idx="54" formatCode="General">
                  <c:v>0.60718386091520404</c:v>
                </c:pt>
                <c:pt idx="55" formatCode="General">
                  <c:v>0.59053632934229905</c:v>
                </c:pt>
                <c:pt idx="56" formatCode="General">
                  <c:v>0.598983106445793</c:v>
                </c:pt>
                <c:pt idx="57" formatCode="General">
                  <c:v>0.60209939314416905</c:v>
                </c:pt>
                <c:pt idx="58" formatCode="General">
                  <c:v>0.60660980810234499</c:v>
                </c:pt>
                <c:pt idx="59" formatCode="General">
                  <c:v>0.60201738559947504</c:v>
                </c:pt>
                <c:pt idx="60" formatCode="General">
                  <c:v>0.59939314416926304</c:v>
                </c:pt>
                <c:pt idx="61" formatCode="General">
                  <c:v>0.60152534033131</c:v>
                </c:pt>
                <c:pt idx="62" formatCode="General">
                  <c:v>0.58922420862719305</c:v>
                </c:pt>
                <c:pt idx="63" formatCode="General">
                  <c:v>0.59832704608824006</c:v>
                </c:pt>
                <c:pt idx="64" formatCode="General">
                  <c:v>0.60824995899622702</c:v>
                </c:pt>
                <c:pt idx="65" formatCode="General">
                  <c:v>0.60365753649335696</c:v>
                </c:pt>
                <c:pt idx="66" formatCode="General">
                  <c:v>0.59537477447925202</c:v>
                </c:pt>
                <c:pt idx="67" formatCode="General">
                  <c:v>0.61103821551582704</c:v>
                </c:pt>
                <c:pt idx="68" formatCode="General">
                  <c:v>0.59758897818599299</c:v>
                </c:pt>
                <c:pt idx="69" formatCode="General">
                  <c:v>0.61513859275053295</c:v>
                </c:pt>
                <c:pt idx="70" formatCode="General">
                  <c:v>0.60890601935377997</c:v>
                </c:pt>
                <c:pt idx="71" formatCode="General">
                  <c:v>0.59857306872232197</c:v>
                </c:pt>
                <c:pt idx="72" formatCode="General">
                  <c:v>0.60062325733967503</c:v>
                </c:pt>
                <c:pt idx="73" formatCode="General">
                  <c:v>0.61095620797113304</c:v>
                </c:pt>
                <c:pt idx="74" formatCode="General">
                  <c:v>0.61349844185665003</c:v>
                </c:pt>
                <c:pt idx="75" formatCode="General">
                  <c:v>0.61620469083155605</c:v>
                </c:pt>
                <c:pt idx="76" formatCode="General">
                  <c:v>0.59972117434803995</c:v>
                </c:pt>
                <c:pt idx="77" formatCode="General">
                  <c:v>0.598983106445793</c:v>
                </c:pt>
                <c:pt idx="78" formatCode="General">
                  <c:v>0.60193537805478103</c:v>
                </c:pt>
                <c:pt idx="79" formatCode="General">
                  <c:v>0.60398556667213299</c:v>
                </c:pt>
                <c:pt idx="80" formatCode="General">
                  <c:v>0.59332458586189896</c:v>
                </c:pt>
                <c:pt idx="81" formatCode="General">
                  <c:v>0.60300147613580402</c:v>
                </c:pt>
                <c:pt idx="82" formatCode="General">
                  <c:v>0.60734787600459195</c:v>
                </c:pt>
                <c:pt idx="83" formatCode="General">
                  <c:v>0.60472363457438005</c:v>
                </c:pt>
                <c:pt idx="84" formatCode="General">
                  <c:v>0.61513859275053295</c:v>
                </c:pt>
                <c:pt idx="85" formatCode="General">
                  <c:v>0.597670985730687</c:v>
                </c:pt>
                <c:pt idx="86" formatCode="General">
                  <c:v>0.61866491717237904</c:v>
                </c:pt>
                <c:pt idx="87" formatCode="General">
                  <c:v>0.60742988354928595</c:v>
                </c:pt>
                <c:pt idx="88" formatCode="General">
                  <c:v>0.59824503854354605</c:v>
                </c:pt>
                <c:pt idx="89" formatCode="General">
                  <c:v>0.59685091028374604</c:v>
                </c:pt>
                <c:pt idx="90" formatCode="General">
                  <c:v>0.59996719698212198</c:v>
                </c:pt>
                <c:pt idx="91" formatCode="General">
                  <c:v>0.61358044940134404</c:v>
                </c:pt>
                <c:pt idx="92" formatCode="General">
                  <c:v>0.60291946859111001</c:v>
                </c:pt>
                <c:pt idx="93" formatCode="General">
                  <c:v>0.60644579301295698</c:v>
                </c:pt>
                <c:pt idx="94" formatCode="General">
                  <c:v>0.60455961948499204</c:v>
                </c:pt>
                <c:pt idx="95" formatCode="General">
                  <c:v>0.60570772511071003</c:v>
                </c:pt>
                <c:pt idx="96" formatCode="General">
                  <c:v>0.60398556667213299</c:v>
                </c:pt>
                <c:pt idx="97" formatCode="General">
                  <c:v>0.60373954403805097</c:v>
                </c:pt>
                <c:pt idx="98" formatCode="General">
                  <c:v>0.61062817779235601</c:v>
                </c:pt>
                <c:pt idx="99" formatCode="General">
                  <c:v>0.60767590618336798</c:v>
                </c:pt>
                <c:pt idx="100" formatCode="General">
                  <c:v>0.60554371002132201</c:v>
                </c:pt>
                <c:pt idx="101" formatCode="General">
                  <c:v>0.60718386091520404</c:v>
                </c:pt>
                <c:pt idx="102" formatCode="General">
                  <c:v>0.60177136296539202</c:v>
                </c:pt>
                <c:pt idx="103" formatCode="General">
                  <c:v>0.60431359685091002</c:v>
                </c:pt>
                <c:pt idx="104" formatCode="General">
                  <c:v>0.60152534033131</c:v>
                </c:pt>
                <c:pt idx="105" formatCode="General">
                  <c:v>0.60972609480072104</c:v>
                </c:pt>
                <c:pt idx="106" formatCode="General">
                  <c:v>0.61005412497949796</c:v>
                </c:pt>
                <c:pt idx="107" formatCode="General">
                  <c:v>0.61251435132032095</c:v>
                </c:pt>
                <c:pt idx="108" formatCode="General">
                  <c:v>0.60956207971133303</c:v>
                </c:pt>
                <c:pt idx="109" formatCode="General">
                  <c:v>0.61841889453829701</c:v>
                </c:pt>
                <c:pt idx="110" formatCode="General">
                  <c:v>0.61399048712481497</c:v>
                </c:pt>
                <c:pt idx="111" formatCode="General">
                  <c:v>0.60997211743480395</c:v>
                </c:pt>
                <c:pt idx="112" formatCode="General">
                  <c:v>0.60849598163030905</c:v>
                </c:pt>
                <c:pt idx="113" formatCode="General">
                  <c:v>0.61120223060521495</c:v>
                </c:pt>
                <c:pt idx="114" formatCode="General">
                  <c:v>0.60742988354928595</c:v>
                </c:pt>
                <c:pt idx="115" formatCode="General">
                  <c:v>0.61636870592094395</c:v>
                </c:pt>
                <c:pt idx="116" formatCode="General">
                  <c:v>0.60644579301295698</c:v>
                </c:pt>
                <c:pt idx="117" formatCode="General">
                  <c:v>0.606691815647039</c:v>
                </c:pt>
                <c:pt idx="118" formatCode="General">
                  <c:v>0.62046908315564997</c:v>
                </c:pt>
                <c:pt idx="119" formatCode="General">
                  <c:v>0.611858290962768</c:v>
                </c:pt>
                <c:pt idx="120" formatCode="General">
                  <c:v>0.60455961948499204</c:v>
                </c:pt>
                <c:pt idx="121" formatCode="General">
                  <c:v>0.59348860095128697</c:v>
                </c:pt>
                <c:pt idx="122" formatCode="General">
                  <c:v>0.61481056257175604</c:v>
                </c:pt>
                <c:pt idx="123" formatCode="General">
                  <c:v>0.60693783828112102</c:v>
                </c:pt>
                <c:pt idx="124" formatCode="General">
                  <c:v>0.61218632114154503</c:v>
                </c:pt>
                <c:pt idx="125" formatCode="General">
                  <c:v>0.62071510578973199</c:v>
                </c:pt>
                <c:pt idx="126" formatCode="General">
                  <c:v>0.61144825323929797</c:v>
                </c:pt>
                <c:pt idx="127" formatCode="General">
                  <c:v>0.60341151385927505</c:v>
                </c:pt>
                <c:pt idx="128" formatCode="General">
                  <c:v>0.602837461046416</c:v>
                </c:pt>
                <c:pt idx="129" formatCode="General">
                  <c:v>0.61095620797113304</c:v>
                </c:pt>
                <c:pt idx="130" formatCode="General">
                  <c:v>0.60267344595702799</c:v>
                </c:pt>
                <c:pt idx="131" formatCode="General">
                  <c:v>0.60529768738723899</c:v>
                </c:pt>
                <c:pt idx="132" formatCode="General">
                  <c:v>0.60259143841233398</c:v>
                </c:pt>
                <c:pt idx="133" formatCode="General">
                  <c:v>0.60833196654092103</c:v>
                </c:pt>
                <c:pt idx="134" formatCode="General">
                  <c:v>0.60234541577825096</c:v>
                </c:pt>
                <c:pt idx="135" formatCode="General">
                  <c:v>0.60652780055765099</c:v>
                </c:pt>
                <c:pt idx="136" formatCode="General">
                  <c:v>0.61267836640970896</c:v>
                </c:pt>
                <c:pt idx="137" formatCode="General">
                  <c:v>0.60865999671969795</c:v>
                </c:pt>
                <c:pt idx="138" formatCode="General">
                  <c:v>0.60447761194029803</c:v>
                </c:pt>
                <c:pt idx="139" formatCode="General">
                  <c:v>0.60636378546826297</c:v>
                </c:pt>
                <c:pt idx="140" formatCode="General">
                  <c:v>0.611776283418074</c:v>
                </c:pt>
                <c:pt idx="141" formatCode="General">
                  <c:v>0.610546170247662</c:v>
                </c:pt>
                <c:pt idx="142" formatCode="General">
                  <c:v>0.61374446449073305</c:v>
                </c:pt>
                <c:pt idx="143" formatCode="General">
                  <c:v>0.60234541577825096</c:v>
                </c:pt>
                <c:pt idx="144" formatCode="General">
                  <c:v>0.60907003444316798</c:v>
                </c:pt>
                <c:pt idx="145" formatCode="General">
                  <c:v>0.60308348368049802</c:v>
                </c:pt>
                <c:pt idx="146" formatCode="General">
                  <c:v>0.60865999671969795</c:v>
                </c:pt>
                <c:pt idx="147" formatCode="General">
                  <c:v>0.60496965720846296</c:v>
                </c:pt>
                <c:pt idx="148" formatCode="General">
                  <c:v>0.61210431359685002</c:v>
                </c:pt>
                <c:pt idx="149" formatCode="General">
                  <c:v>0.61144825323929797</c:v>
                </c:pt>
                <c:pt idx="150" formatCode="General">
                  <c:v>0.61095620797113304</c:v>
                </c:pt>
                <c:pt idx="151" formatCode="General">
                  <c:v>0.609234049532557</c:v>
                </c:pt>
                <c:pt idx="152" formatCode="General">
                  <c:v>0.61169427587337999</c:v>
                </c:pt>
                <c:pt idx="153" formatCode="General">
                  <c:v>0.60865999671969795</c:v>
                </c:pt>
                <c:pt idx="154" formatCode="General">
                  <c:v>0.60767590618336798</c:v>
                </c:pt>
                <c:pt idx="155" formatCode="General">
                  <c:v>0.60013121207150999</c:v>
                </c:pt>
                <c:pt idx="156" formatCode="General">
                  <c:v>0.60948007216663902</c:v>
                </c:pt>
                <c:pt idx="157" formatCode="General">
                  <c:v>0.61800885681482698</c:v>
                </c:pt>
                <c:pt idx="158" formatCode="General">
                  <c:v>0.60783992127275699</c:v>
                </c:pt>
                <c:pt idx="159" formatCode="General">
                  <c:v>0.60152534033131</c:v>
                </c:pt>
                <c:pt idx="160" formatCode="General">
                  <c:v>0.61251435132032095</c:v>
                </c:pt>
                <c:pt idx="161" formatCode="General">
                  <c:v>0.61358044940134404</c:v>
                </c:pt>
                <c:pt idx="162" formatCode="General">
                  <c:v>0.60718386091520404</c:v>
                </c:pt>
                <c:pt idx="163" formatCode="General">
                  <c:v>0.60242742332294497</c:v>
                </c:pt>
                <c:pt idx="164" formatCode="General">
                  <c:v>0.61407249466950897</c:v>
                </c:pt>
                <c:pt idx="165" formatCode="General">
                  <c:v>0.60562571756601602</c:v>
                </c:pt>
                <c:pt idx="166" formatCode="General">
                  <c:v>0.61251435132032095</c:v>
                </c:pt>
                <c:pt idx="167" formatCode="General">
                  <c:v>0.61448253239298001</c:v>
                </c:pt>
                <c:pt idx="168" formatCode="General">
                  <c:v>0.61358044940134404</c:v>
                </c:pt>
                <c:pt idx="169" formatCode="General">
                  <c:v>0.60833196654092103</c:v>
                </c:pt>
                <c:pt idx="170" formatCode="General">
                  <c:v>0.60898802689847398</c:v>
                </c:pt>
                <c:pt idx="171" formatCode="General">
                  <c:v>0.60890601935377997</c:v>
                </c:pt>
                <c:pt idx="172" formatCode="General">
                  <c:v>0.61210431359685002</c:v>
                </c:pt>
                <c:pt idx="173" formatCode="General">
                  <c:v>0.60332950631458004</c:v>
                </c:pt>
                <c:pt idx="174" formatCode="General">
                  <c:v>0.59709693291782795</c:v>
                </c:pt>
                <c:pt idx="175" formatCode="General">
                  <c:v>0.61612268328686204</c:v>
                </c:pt>
                <c:pt idx="176" formatCode="General">
                  <c:v>0.60488764966376896</c:v>
                </c:pt>
                <c:pt idx="177" formatCode="General">
                  <c:v>0.60849598163030905</c:v>
                </c:pt>
                <c:pt idx="178" formatCode="General">
                  <c:v>0.60587174020009804</c:v>
                </c:pt>
                <c:pt idx="179" formatCode="General">
                  <c:v>0.61472855502706203</c:v>
                </c:pt>
                <c:pt idx="180" formatCode="General">
                  <c:v>0.60365753649335696</c:v>
                </c:pt>
                <c:pt idx="181" formatCode="General">
                  <c:v>0.61358044940134404</c:v>
                </c:pt>
                <c:pt idx="182" formatCode="General">
                  <c:v>0.60841397408561504</c:v>
                </c:pt>
                <c:pt idx="183" formatCode="General">
                  <c:v>0.60324749876988604</c:v>
                </c:pt>
                <c:pt idx="184" formatCode="General">
                  <c:v>0.60513367229785098</c:v>
                </c:pt>
                <c:pt idx="185" formatCode="General">
                  <c:v>0.60136132524192198</c:v>
                </c:pt>
                <c:pt idx="186" formatCode="General">
                  <c:v>0.60587174020009804</c:v>
                </c:pt>
                <c:pt idx="187" formatCode="General">
                  <c:v>0.610546170247662</c:v>
                </c:pt>
                <c:pt idx="188" formatCode="General">
                  <c:v>0.60611776283417995</c:v>
                </c:pt>
                <c:pt idx="189" formatCode="General">
                  <c:v>0.61915696244054397</c:v>
                </c:pt>
                <c:pt idx="190" formatCode="General">
                  <c:v>0.61415450221420298</c:v>
                </c:pt>
                <c:pt idx="191" formatCode="General">
                  <c:v>0.60308348368049802</c:v>
                </c:pt>
                <c:pt idx="192" formatCode="General">
                  <c:v>0.60956207971133303</c:v>
                </c:pt>
                <c:pt idx="193" formatCode="General">
                  <c:v>0.61325241922256801</c:v>
                </c:pt>
                <c:pt idx="194" formatCode="General">
                  <c:v>0.61612268328686204</c:v>
                </c:pt>
                <c:pt idx="195" formatCode="General">
                  <c:v>0.60710185337051004</c:v>
                </c:pt>
                <c:pt idx="196" formatCode="General">
                  <c:v>0.60759389863867397</c:v>
                </c:pt>
                <c:pt idx="197" formatCode="General">
                  <c:v>0.616942758733803</c:v>
                </c:pt>
                <c:pt idx="198" formatCode="General">
                  <c:v>0.61366245694603905</c:v>
                </c:pt>
                <c:pt idx="199" formatCode="General">
                  <c:v>0.61071018533705101</c:v>
                </c:pt>
                <c:pt idx="200" formatCode="General">
                  <c:v>0.61505658520583895</c:v>
                </c:pt>
                <c:pt idx="201" formatCode="General">
                  <c:v>0.60209939314416905</c:v>
                </c:pt>
                <c:pt idx="202" formatCode="General">
                  <c:v>0.60611776283417995</c:v>
                </c:pt>
                <c:pt idx="203" formatCode="General">
                  <c:v>0.60578973265540403</c:v>
                </c:pt>
                <c:pt idx="204" formatCode="General">
                  <c:v>0.60693783828112102</c:v>
                </c:pt>
                <c:pt idx="205" formatCode="General">
                  <c:v>0.60505166475315697</c:v>
                </c:pt>
                <c:pt idx="206" formatCode="General">
                  <c:v>0.60144333278661599</c:v>
                </c:pt>
                <c:pt idx="207" formatCode="General">
                  <c:v>0.61251435132032095</c:v>
                </c:pt>
                <c:pt idx="208" formatCode="General">
                  <c:v>0.62399540757749705</c:v>
                </c:pt>
                <c:pt idx="209" formatCode="General">
                  <c:v>0.61243234377562705</c:v>
                </c:pt>
                <c:pt idx="210" formatCode="General">
                  <c:v>0.61120223060521495</c:v>
                </c:pt>
                <c:pt idx="211" formatCode="General">
                  <c:v>0.61308840413318</c:v>
                </c:pt>
                <c:pt idx="212" formatCode="General">
                  <c:v>0.61915696244054397</c:v>
                </c:pt>
                <c:pt idx="213" formatCode="General">
                  <c:v>0.61210431359685002</c:v>
                </c:pt>
                <c:pt idx="214" formatCode="General">
                  <c:v>0.61161226832868598</c:v>
                </c:pt>
                <c:pt idx="215" formatCode="General">
                  <c:v>0.60751189109397996</c:v>
                </c:pt>
                <c:pt idx="216" formatCode="General">
                  <c:v>0.61882893226176805</c:v>
                </c:pt>
                <c:pt idx="217" formatCode="General">
                  <c:v>0.60849598163030905</c:v>
                </c:pt>
                <c:pt idx="218" formatCode="General">
                  <c:v>0.61645071346563796</c:v>
                </c:pt>
                <c:pt idx="219" formatCode="General">
                  <c:v>0.61415450221420298</c:v>
                </c:pt>
                <c:pt idx="220" formatCode="General">
                  <c:v>0.61161226832868598</c:v>
                </c:pt>
                <c:pt idx="221" formatCode="General">
                  <c:v>0.60529768738723899</c:v>
                </c:pt>
                <c:pt idx="222" formatCode="General">
                  <c:v>0.61538461538461497</c:v>
                </c:pt>
                <c:pt idx="223" formatCode="General">
                  <c:v>0.60177136296539202</c:v>
                </c:pt>
                <c:pt idx="224" formatCode="General">
                  <c:v>0.60742988354928595</c:v>
                </c:pt>
                <c:pt idx="225" formatCode="General">
                  <c:v>0.60152534033131</c:v>
                </c:pt>
                <c:pt idx="226" formatCode="General">
                  <c:v>0.60070526488436904</c:v>
                </c:pt>
                <c:pt idx="227" formatCode="General">
                  <c:v>0.60734787600459195</c:v>
                </c:pt>
                <c:pt idx="228" formatCode="General">
                  <c:v>0.61103821551582704</c:v>
                </c:pt>
                <c:pt idx="229" formatCode="General">
                  <c:v>0.59775299327538101</c:v>
                </c:pt>
                <c:pt idx="230" formatCode="General">
                  <c:v>0.61522060029522696</c:v>
                </c:pt>
                <c:pt idx="231" formatCode="General">
                  <c:v>0.61325241922256801</c:v>
                </c:pt>
                <c:pt idx="232" formatCode="General">
                  <c:v>0.61267836640970896</c:v>
                </c:pt>
                <c:pt idx="233" formatCode="General">
                  <c:v>0.60898802689847398</c:v>
                </c:pt>
                <c:pt idx="234" formatCode="General">
                  <c:v>0.61341643431195603</c:v>
                </c:pt>
                <c:pt idx="235" formatCode="General">
                  <c:v>0.61481056257175604</c:v>
                </c:pt>
                <c:pt idx="236" formatCode="General">
                  <c:v>0.611776283418074</c:v>
                </c:pt>
                <c:pt idx="237" formatCode="General">
                  <c:v>0.60816795145153302</c:v>
                </c:pt>
                <c:pt idx="238" formatCode="General">
                  <c:v>0.61161226832868598</c:v>
                </c:pt>
                <c:pt idx="239" formatCode="General">
                  <c:v>0.61538461538461497</c:v>
                </c:pt>
                <c:pt idx="240" formatCode="General">
                  <c:v>0.61079219288174502</c:v>
                </c:pt>
                <c:pt idx="241" formatCode="General">
                  <c:v>0.61677874364441498</c:v>
                </c:pt>
                <c:pt idx="242" formatCode="General">
                  <c:v>0.61128423814990895</c:v>
                </c:pt>
                <c:pt idx="243" formatCode="General">
                  <c:v>0.61645071346563796</c:v>
                </c:pt>
                <c:pt idx="244" formatCode="General">
                  <c:v>0.62268328686239105</c:v>
                </c:pt>
                <c:pt idx="245" formatCode="General">
                  <c:v>0.61366245694603905</c:v>
                </c:pt>
                <c:pt idx="246" formatCode="General">
                  <c:v>0.61079219288174502</c:v>
                </c:pt>
                <c:pt idx="247" formatCode="General">
                  <c:v>0.61235033623093305</c:v>
                </c:pt>
                <c:pt idx="248" formatCode="General">
                  <c:v>0.61317041167787401</c:v>
                </c:pt>
                <c:pt idx="249" formatCode="General">
                  <c:v>0.61112022306052105</c:v>
                </c:pt>
                <c:pt idx="250" formatCode="General">
                  <c:v>0.60948007216663902</c:v>
                </c:pt>
                <c:pt idx="251" formatCode="General">
                  <c:v>0.62087912087912001</c:v>
                </c:pt>
                <c:pt idx="252" formatCode="General">
                  <c:v>0.60718386091520404</c:v>
                </c:pt>
                <c:pt idx="253" formatCode="General">
                  <c:v>0.62128915860259104</c:v>
                </c:pt>
                <c:pt idx="254" formatCode="General">
                  <c:v>0.61776283418074396</c:v>
                </c:pt>
                <c:pt idx="255" formatCode="General">
                  <c:v>0.60636378546826297</c:v>
                </c:pt>
                <c:pt idx="256" formatCode="General">
                  <c:v>0.61366245694603905</c:v>
                </c:pt>
                <c:pt idx="257" formatCode="General">
                  <c:v>0.60209939314416905</c:v>
                </c:pt>
                <c:pt idx="258" formatCode="General">
                  <c:v>0.60989010989010894</c:v>
                </c:pt>
                <c:pt idx="259" formatCode="General">
                  <c:v>0.61005412497949796</c:v>
                </c:pt>
                <c:pt idx="260" formatCode="General">
                  <c:v>0.60939806462194501</c:v>
                </c:pt>
                <c:pt idx="261" formatCode="General">
                  <c:v>0.61243234377562705</c:v>
                </c:pt>
                <c:pt idx="262" formatCode="General">
                  <c:v>0.61021814006888597</c:v>
                </c:pt>
                <c:pt idx="263" formatCode="General">
                  <c:v>0.61653272101033296</c:v>
                </c:pt>
                <c:pt idx="264" formatCode="General">
                  <c:v>0.61087420042643903</c:v>
                </c:pt>
                <c:pt idx="265" formatCode="General">
                  <c:v>0.61907495489584996</c:v>
                </c:pt>
                <c:pt idx="266" formatCode="General">
                  <c:v>0.60931605707725101</c:v>
                </c:pt>
                <c:pt idx="267" formatCode="General">
                  <c:v>0.61259635886501496</c:v>
                </c:pt>
                <c:pt idx="268" formatCode="General">
                  <c:v>0.61325241922256801</c:v>
                </c:pt>
                <c:pt idx="269" formatCode="General">
                  <c:v>0.61251435132032095</c:v>
                </c:pt>
                <c:pt idx="270" formatCode="General">
                  <c:v>0.61153026078399197</c:v>
                </c:pt>
                <c:pt idx="271" formatCode="General">
                  <c:v>0.61005412497949796</c:v>
                </c:pt>
                <c:pt idx="272" formatCode="General">
                  <c:v>0.60660980810234499</c:v>
                </c:pt>
                <c:pt idx="273" formatCode="General">
                  <c:v>0.60472363457438005</c:v>
                </c:pt>
                <c:pt idx="274" formatCode="General">
                  <c:v>0.61333442676726202</c:v>
                </c:pt>
                <c:pt idx="275" formatCode="General">
                  <c:v>0.60882401180908596</c:v>
                </c:pt>
                <c:pt idx="276" formatCode="General">
                  <c:v>0.60956207971133303</c:v>
                </c:pt>
                <c:pt idx="277" formatCode="General">
                  <c:v>0.61317041167787401</c:v>
                </c:pt>
                <c:pt idx="278" formatCode="General">
                  <c:v>0.61628669837625005</c:v>
                </c:pt>
                <c:pt idx="279" formatCode="General">
                  <c:v>0.60529768738723899</c:v>
                </c:pt>
                <c:pt idx="280" formatCode="General">
                  <c:v>0.60759389863867397</c:v>
                </c:pt>
                <c:pt idx="281" formatCode="General">
                  <c:v>0.62120715105789703</c:v>
                </c:pt>
                <c:pt idx="282" formatCode="General">
                  <c:v>0.61259635886501496</c:v>
                </c:pt>
                <c:pt idx="283" formatCode="General">
                  <c:v>0.61973101525340302</c:v>
                </c:pt>
                <c:pt idx="284" formatCode="General">
                  <c:v>0.61833688699360301</c:v>
                </c:pt>
                <c:pt idx="285" formatCode="General">
                  <c:v>0.60734787600459195</c:v>
                </c:pt>
                <c:pt idx="286" formatCode="General">
                  <c:v>0.61292438904379198</c:v>
                </c:pt>
                <c:pt idx="287" formatCode="General">
                  <c:v>0.60849598163030905</c:v>
                </c:pt>
                <c:pt idx="288" formatCode="General">
                  <c:v>0.61021814006888597</c:v>
                </c:pt>
                <c:pt idx="289" formatCode="General">
                  <c:v>0.61538461538461497</c:v>
                </c:pt>
                <c:pt idx="290" formatCode="General">
                  <c:v>0.61005412497949796</c:v>
                </c:pt>
                <c:pt idx="291" formatCode="General">
                  <c:v>0.61062817779235601</c:v>
                </c:pt>
                <c:pt idx="292" formatCode="General">
                  <c:v>0.61251435132032095</c:v>
                </c:pt>
                <c:pt idx="293" formatCode="General">
                  <c:v>0.60160734787600401</c:v>
                </c:pt>
                <c:pt idx="294" formatCode="General">
                  <c:v>0.61136624569460296</c:v>
                </c:pt>
              </c:numCache>
            </c:numRef>
          </c:yVal>
          <c:smooth val="1"/>
          <c:extLst>
            <c:ext xmlns:c16="http://schemas.microsoft.com/office/drawing/2014/chart" uri="{C3380CC4-5D6E-409C-BE32-E72D297353CC}">
              <c16:uniqueId val="{00000001-99A3-488F-812D-63864B068A97}"/>
            </c:ext>
          </c:extLst>
        </c:ser>
        <c:ser>
          <c:idx val="2"/>
          <c:order val="2"/>
          <c:tx>
            <c:v>Test</c:v>
          </c:tx>
          <c:spPr>
            <a:ln w="19050" cap="rnd">
              <a:solidFill>
                <a:schemeClr val="accent3">
                  <a:alpha val="60000"/>
                </a:schemeClr>
              </a:solidFill>
              <a:round/>
            </a:ln>
            <a:effectLst/>
          </c:spPr>
          <c:marker>
            <c:symbol val="none"/>
          </c:marker>
          <c:xVal>
            <c:numRef>
              <c:f>Sheet1!$F$9:$F$303</c:f>
              <c:numCache>
                <c:formatCode>General</c:formatCode>
                <c:ptCount val="29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numCache>
            </c:numRef>
          </c:xVal>
          <c:yVal>
            <c:numRef>
              <c:f>Sheet1!$G$9:$G$303</c:f>
              <c:numCache>
                <c:formatCode>0%</c:formatCode>
                <c:ptCount val="295"/>
                <c:pt idx="0">
                  <c:v>0.529604723634574</c:v>
                </c:pt>
                <c:pt idx="1">
                  <c:v>0.56084959816303104</c:v>
                </c:pt>
                <c:pt idx="2">
                  <c:v>0.570690503526324</c:v>
                </c:pt>
                <c:pt idx="3">
                  <c:v>0.57495489585041804</c:v>
                </c:pt>
                <c:pt idx="4">
                  <c:v>0.58323765786452297</c:v>
                </c:pt>
                <c:pt idx="5">
                  <c:v>0.59119238969985199</c:v>
                </c:pt>
                <c:pt idx="6">
                  <c:v>0.58241758241758201</c:v>
                </c:pt>
                <c:pt idx="7">
                  <c:v>0.57889125799573504</c:v>
                </c:pt>
                <c:pt idx="8">
                  <c:v>0.58536985402657005</c:v>
                </c:pt>
                <c:pt idx="9">
                  <c:v>0.59029030670821703</c:v>
                </c:pt>
                <c:pt idx="10">
                  <c:v>0.58446777103493497</c:v>
                </c:pt>
                <c:pt idx="11">
                  <c:v>0.588732163359029</c:v>
                </c:pt>
                <c:pt idx="12">
                  <c:v>0.59307856322781605</c:v>
                </c:pt>
                <c:pt idx="13">
                  <c:v>0.59463670657700496</c:v>
                </c:pt>
                <c:pt idx="14">
                  <c:v>0.58635394456289902</c:v>
                </c:pt>
                <c:pt idx="15">
                  <c:v>0.59480072166639297</c:v>
                </c:pt>
                <c:pt idx="16">
                  <c:v>0.60193537805478103</c:v>
                </c:pt>
                <c:pt idx="17">
                  <c:v>0.60660980810234499</c:v>
                </c:pt>
                <c:pt idx="18">
                  <c:v>0.600295227160898</c:v>
                </c:pt>
                <c:pt idx="19">
                  <c:v>0.60045924225028702</c:v>
                </c:pt>
                <c:pt idx="20">
                  <c:v>0.59225848778087498</c:v>
                </c:pt>
                <c:pt idx="21">
                  <c:v>0.59299655568312204</c:v>
                </c:pt>
                <c:pt idx="22">
                  <c:v>0.59840905363293395</c:v>
                </c:pt>
                <c:pt idx="23">
                  <c:v>0.60382155158274498</c:v>
                </c:pt>
                <c:pt idx="24">
                  <c:v>0.59037231425291103</c:v>
                </c:pt>
                <c:pt idx="25">
                  <c:v>0.59307856322781605</c:v>
                </c:pt>
                <c:pt idx="26">
                  <c:v>0.60447761194029803</c:v>
                </c:pt>
                <c:pt idx="27">
                  <c:v>0.59726094800721596</c:v>
                </c:pt>
                <c:pt idx="28">
                  <c:v>0.60168935542069801</c:v>
                </c:pt>
                <c:pt idx="29">
                  <c:v>0.610546170247662</c:v>
                </c:pt>
                <c:pt idx="30">
                  <c:v>0.60931605707725101</c:v>
                </c:pt>
                <c:pt idx="31">
                  <c:v>0.60783992127275699</c:v>
                </c:pt>
                <c:pt idx="32">
                  <c:v>0.60119731015253397</c:v>
                </c:pt>
                <c:pt idx="33">
                  <c:v>0.61333442676726202</c:v>
                </c:pt>
                <c:pt idx="34">
                  <c:v>0.59931113662456903</c:v>
                </c:pt>
                <c:pt idx="35">
                  <c:v>0.62645563391832004</c:v>
                </c:pt>
                <c:pt idx="36">
                  <c:v>0.61071018533705101</c:v>
                </c:pt>
                <c:pt idx="37">
                  <c:v>0.60382155158274498</c:v>
                </c:pt>
                <c:pt idx="38">
                  <c:v>0.60152534033131</c:v>
                </c:pt>
                <c:pt idx="39">
                  <c:v>0.60078727242906305</c:v>
                </c:pt>
                <c:pt idx="40">
                  <c:v>0.60742988354928595</c:v>
                </c:pt>
                <c:pt idx="41">
                  <c:v>0.60964408725602703</c:v>
                </c:pt>
                <c:pt idx="42">
                  <c:v>0.61530260783992097</c:v>
                </c:pt>
                <c:pt idx="43">
                  <c:v>0.61390847958012096</c:v>
                </c:pt>
                <c:pt idx="44">
                  <c:v>0.60898802689847398</c:v>
                </c:pt>
                <c:pt idx="45">
                  <c:v>0.606691815647039</c:v>
                </c:pt>
                <c:pt idx="46">
                  <c:v>0.60710185337051004</c:v>
                </c:pt>
                <c:pt idx="47">
                  <c:v>0.61497457766114405</c:v>
                </c:pt>
                <c:pt idx="48" formatCode="General">
                  <c:v>0.60652780055765099</c:v>
                </c:pt>
                <c:pt idx="49" formatCode="General">
                  <c:v>0.60767590618336798</c:v>
                </c:pt>
                <c:pt idx="50" formatCode="General">
                  <c:v>0.61841889453829701</c:v>
                </c:pt>
                <c:pt idx="51" formatCode="General">
                  <c:v>0.61169427587337999</c:v>
                </c:pt>
                <c:pt idx="52" formatCode="General">
                  <c:v>0.616942758733803</c:v>
                </c:pt>
                <c:pt idx="53" formatCode="General">
                  <c:v>0.60997211743480395</c:v>
                </c:pt>
                <c:pt idx="54" formatCode="General">
                  <c:v>0.61784484172543797</c:v>
                </c:pt>
                <c:pt idx="55" formatCode="General">
                  <c:v>0.59824503854354605</c:v>
                </c:pt>
                <c:pt idx="56" formatCode="General">
                  <c:v>0.61095620797113304</c:v>
                </c:pt>
                <c:pt idx="57" formatCode="General">
                  <c:v>0.60841397408561504</c:v>
                </c:pt>
                <c:pt idx="58" formatCode="General">
                  <c:v>0.61399048712481497</c:v>
                </c:pt>
                <c:pt idx="59" formatCode="General">
                  <c:v>0.61030014761357998</c:v>
                </c:pt>
                <c:pt idx="60" formatCode="General">
                  <c:v>0.60849598163030905</c:v>
                </c:pt>
                <c:pt idx="61" formatCode="General">
                  <c:v>0.61046416270296799</c:v>
                </c:pt>
                <c:pt idx="62" formatCode="General">
                  <c:v>0.600213219616204</c:v>
                </c:pt>
                <c:pt idx="63" formatCode="General">
                  <c:v>0.60464162702968605</c:v>
                </c:pt>
                <c:pt idx="64" formatCode="General">
                  <c:v>0.61653272101033296</c:v>
                </c:pt>
                <c:pt idx="65" formatCode="General">
                  <c:v>0.61374446449073305</c:v>
                </c:pt>
                <c:pt idx="66" formatCode="General">
                  <c:v>0.60521567984254498</c:v>
                </c:pt>
                <c:pt idx="67" formatCode="General">
                  <c:v>0.61882893226176805</c:v>
                </c:pt>
                <c:pt idx="68" formatCode="General">
                  <c:v>0.60841397408561504</c:v>
                </c:pt>
                <c:pt idx="69" formatCode="General">
                  <c:v>0.62538953583729695</c:v>
                </c:pt>
                <c:pt idx="70" formatCode="General">
                  <c:v>0.615630638018697</c:v>
                </c:pt>
                <c:pt idx="71" formatCode="General">
                  <c:v>0.60775791372806298</c:v>
                </c:pt>
                <c:pt idx="72" formatCode="General">
                  <c:v>0.60980810234541505</c:v>
                </c:pt>
                <c:pt idx="73" formatCode="General">
                  <c:v>0.61759881909135605</c:v>
                </c:pt>
                <c:pt idx="74" formatCode="General">
                  <c:v>0.61661472855502697</c:v>
                </c:pt>
                <c:pt idx="75" formatCode="General">
                  <c:v>0.62309332458586097</c:v>
                </c:pt>
                <c:pt idx="76" formatCode="General">
                  <c:v>0.60833196654092103</c:v>
                </c:pt>
                <c:pt idx="77" formatCode="General">
                  <c:v>0.60956207971133303</c:v>
                </c:pt>
                <c:pt idx="78" formatCode="General">
                  <c:v>0.60890601935377997</c:v>
                </c:pt>
                <c:pt idx="79" formatCode="General">
                  <c:v>0.61161226832868598</c:v>
                </c:pt>
                <c:pt idx="80" formatCode="General">
                  <c:v>0.60218140068886306</c:v>
                </c:pt>
                <c:pt idx="81" formatCode="General">
                  <c:v>0.61079219288174502</c:v>
                </c:pt>
                <c:pt idx="82" formatCode="General">
                  <c:v>0.61005412497949796</c:v>
                </c:pt>
                <c:pt idx="83" formatCode="General">
                  <c:v>0.61497457766114405</c:v>
                </c:pt>
                <c:pt idx="84" formatCode="General">
                  <c:v>0.62178120387075597</c:v>
                </c:pt>
                <c:pt idx="85" formatCode="General">
                  <c:v>0.60546170247662701</c:v>
                </c:pt>
                <c:pt idx="86" formatCode="General">
                  <c:v>0.62579957356076699</c:v>
                </c:pt>
                <c:pt idx="87" formatCode="General">
                  <c:v>0.61530260783992097</c:v>
                </c:pt>
                <c:pt idx="88" formatCode="General">
                  <c:v>0.60464162702968605</c:v>
                </c:pt>
                <c:pt idx="89" formatCode="General">
                  <c:v>0.60636378546826297</c:v>
                </c:pt>
                <c:pt idx="90" formatCode="General">
                  <c:v>0.60734787600459195</c:v>
                </c:pt>
                <c:pt idx="91" formatCode="General">
                  <c:v>0.62063309824503798</c:v>
                </c:pt>
                <c:pt idx="92" formatCode="General">
                  <c:v>0.61374446449073305</c:v>
                </c:pt>
                <c:pt idx="93" formatCode="General">
                  <c:v>0.61144825323929797</c:v>
                </c:pt>
                <c:pt idx="94" formatCode="General">
                  <c:v>0.61038215515827399</c:v>
                </c:pt>
                <c:pt idx="95" formatCode="General">
                  <c:v>0.61349844185665003</c:v>
                </c:pt>
                <c:pt idx="96" formatCode="General">
                  <c:v>0.61087420042643903</c:v>
                </c:pt>
                <c:pt idx="97" formatCode="General">
                  <c:v>0.60849598163030905</c:v>
                </c:pt>
                <c:pt idx="98" formatCode="General">
                  <c:v>0.618254879448909</c:v>
                </c:pt>
                <c:pt idx="99" formatCode="General">
                  <c:v>0.61333442676726202</c:v>
                </c:pt>
                <c:pt idx="100" formatCode="General">
                  <c:v>0.61366245694603905</c:v>
                </c:pt>
                <c:pt idx="101" formatCode="General">
                  <c:v>0.61800885681482698</c:v>
                </c:pt>
                <c:pt idx="102" formatCode="General">
                  <c:v>0.61136624569460296</c:v>
                </c:pt>
                <c:pt idx="103" formatCode="General">
                  <c:v>0.61317041167787401</c:v>
                </c:pt>
                <c:pt idx="104" formatCode="General">
                  <c:v>0.61513859275053295</c:v>
                </c:pt>
                <c:pt idx="105" formatCode="General">
                  <c:v>0.61702476627849701</c:v>
                </c:pt>
                <c:pt idx="106" formatCode="General">
                  <c:v>0.61809086435952099</c:v>
                </c:pt>
                <c:pt idx="107" formatCode="General">
                  <c:v>0.62227324913892001</c:v>
                </c:pt>
                <c:pt idx="108" formatCode="General">
                  <c:v>0.619484992619321</c:v>
                </c:pt>
                <c:pt idx="109" formatCode="General">
                  <c:v>0.62497949811382603</c:v>
                </c:pt>
                <c:pt idx="110" formatCode="General">
                  <c:v>0.619484992619321</c:v>
                </c:pt>
                <c:pt idx="111" formatCode="General">
                  <c:v>0.616942758733803</c:v>
                </c:pt>
                <c:pt idx="112" formatCode="General">
                  <c:v>0.61366245694603905</c:v>
                </c:pt>
                <c:pt idx="113" formatCode="General">
                  <c:v>0.61973101525340302</c:v>
                </c:pt>
                <c:pt idx="114" formatCode="General">
                  <c:v>0.61349844185665003</c:v>
                </c:pt>
                <c:pt idx="115" formatCode="General">
                  <c:v>0.62399540757749705</c:v>
                </c:pt>
                <c:pt idx="116" formatCode="General">
                  <c:v>0.61333442676726202</c:v>
                </c:pt>
                <c:pt idx="117" formatCode="General">
                  <c:v>0.61382647203542695</c:v>
                </c:pt>
                <c:pt idx="118" formatCode="General">
                  <c:v>0.62711169427587299</c:v>
                </c:pt>
                <c:pt idx="119" formatCode="General">
                  <c:v>0.62038707561095596</c:v>
                </c:pt>
                <c:pt idx="120" formatCode="General">
                  <c:v>0.61308840413318</c:v>
                </c:pt>
                <c:pt idx="121" formatCode="General">
                  <c:v>0.60259143841233398</c:v>
                </c:pt>
                <c:pt idx="122" formatCode="General">
                  <c:v>0.62030506806626196</c:v>
                </c:pt>
                <c:pt idx="123" formatCode="General">
                  <c:v>0.618254879448909</c:v>
                </c:pt>
                <c:pt idx="124" formatCode="General">
                  <c:v>0.61915696244054397</c:v>
                </c:pt>
                <c:pt idx="125" formatCode="General">
                  <c:v>0.62998195834016701</c:v>
                </c:pt>
                <c:pt idx="126" formatCode="General">
                  <c:v>0.61907495489584996</c:v>
                </c:pt>
                <c:pt idx="127" formatCode="General">
                  <c:v>0.60931605707725101</c:v>
                </c:pt>
                <c:pt idx="128" formatCode="General">
                  <c:v>0.61202230605215602</c:v>
                </c:pt>
                <c:pt idx="129" formatCode="General">
                  <c:v>0.619484992619321</c:v>
                </c:pt>
                <c:pt idx="130" formatCode="General">
                  <c:v>0.61079219288174502</c:v>
                </c:pt>
                <c:pt idx="131" formatCode="General">
                  <c:v>0.61522060029522696</c:v>
                </c:pt>
                <c:pt idx="132" formatCode="General">
                  <c:v>0.61276037395440297</c:v>
                </c:pt>
                <c:pt idx="133" formatCode="General">
                  <c:v>0.61538461538461497</c:v>
                </c:pt>
                <c:pt idx="134" formatCode="General">
                  <c:v>0.60980810234541505</c:v>
                </c:pt>
                <c:pt idx="135" formatCode="General">
                  <c:v>0.61718878136788502</c:v>
                </c:pt>
                <c:pt idx="136" formatCode="General">
                  <c:v>0.62145317369197905</c:v>
                </c:pt>
                <c:pt idx="137" formatCode="General">
                  <c:v>0.618254879448909</c:v>
                </c:pt>
                <c:pt idx="138" formatCode="General">
                  <c:v>0.61251435132032095</c:v>
                </c:pt>
                <c:pt idx="139" formatCode="General">
                  <c:v>0.61751681154666205</c:v>
                </c:pt>
                <c:pt idx="140" formatCode="General">
                  <c:v>0.62104313596850902</c:v>
                </c:pt>
                <c:pt idx="141" formatCode="General">
                  <c:v>0.61964900770870901</c:v>
                </c:pt>
                <c:pt idx="142" formatCode="General">
                  <c:v>0.62055109070034398</c:v>
                </c:pt>
                <c:pt idx="143" formatCode="General">
                  <c:v>0.60972609480072104</c:v>
                </c:pt>
                <c:pt idx="144" formatCode="General">
                  <c:v>0.61776283418074396</c:v>
                </c:pt>
                <c:pt idx="145" formatCode="General">
                  <c:v>0.60907003444316798</c:v>
                </c:pt>
                <c:pt idx="146" formatCode="General">
                  <c:v>0.61997703788748504</c:v>
                </c:pt>
                <c:pt idx="147" formatCode="General">
                  <c:v>0.61202230605215602</c:v>
                </c:pt>
                <c:pt idx="148" formatCode="General">
                  <c:v>0.62022306052156795</c:v>
                </c:pt>
                <c:pt idx="149" formatCode="General">
                  <c:v>0.62063309824503798</c:v>
                </c:pt>
                <c:pt idx="150" formatCode="General">
                  <c:v>0.61489257011645004</c:v>
                </c:pt>
                <c:pt idx="151" formatCode="General">
                  <c:v>0.61472855502706203</c:v>
                </c:pt>
                <c:pt idx="152" formatCode="General">
                  <c:v>0.61809086435952099</c:v>
                </c:pt>
                <c:pt idx="153" formatCode="General">
                  <c:v>0.61850090208299102</c:v>
                </c:pt>
                <c:pt idx="154" formatCode="General">
                  <c:v>0.61546662292930898</c:v>
                </c:pt>
                <c:pt idx="155" formatCode="General">
                  <c:v>0.60562571756601602</c:v>
                </c:pt>
                <c:pt idx="156" formatCode="General">
                  <c:v>0.61628669837625005</c:v>
                </c:pt>
                <c:pt idx="157" formatCode="General">
                  <c:v>0.62424143021157896</c:v>
                </c:pt>
                <c:pt idx="158" formatCode="General">
                  <c:v>0.61366245694603905</c:v>
                </c:pt>
                <c:pt idx="159" formatCode="General">
                  <c:v>0.61325241922256801</c:v>
                </c:pt>
                <c:pt idx="160" formatCode="General">
                  <c:v>0.62096112842381501</c:v>
                </c:pt>
                <c:pt idx="161" formatCode="General">
                  <c:v>0.624733475479744</c:v>
                </c:pt>
                <c:pt idx="162" formatCode="General">
                  <c:v>0.61431851730359099</c:v>
                </c:pt>
                <c:pt idx="163" formatCode="General">
                  <c:v>0.60956207971133303</c:v>
                </c:pt>
                <c:pt idx="164" formatCode="General">
                  <c:v>0.619484992619321</c:v>
                </c:pt>
                <c:pt idx="165" formatCode="General">
                  <c:v>0.61382647203542695</c:v>
                </c:pt>
                <c:pt idx="166" formatCode="General">
                  <c:v>0.62038707561095596</c:v>
                </c:pt>
                <c:pt idx="167" formatCode="General">
                  <c:v>0.61981302279809702</c:v>
                </c:pt>
                <c:pt idx="168" formatCode="General">
                  <c:v>0.62104313596850902</c:v>
                </c:pt>
                <c:pt idx="169" formatCode="General">
                  <c:v>0.615630638018697</c:v>
                </c:pt>
                <c:pt idx="170" formatCode="General">
                  <c:v>0.615630638018697</c:v>
                </c:pt>
                <c:pt idx="171" formatCode="General">
                  <c:v>0.61718878136788502</c:v>
                </c:pt>
                <c:pt idx="172" formatCode="General">
                  <c:v>0.61891093980646195</c:v>
                </c:pt>
                <c:pt idx="173" formatCode="General">
                  <c:v>0.61021814006888597</c:v>
                </c:pt>
                <c:pt idx="174" formatCode="General">
                  <c:v>0.60660980810234499</c:v>
                </c:pt>
                <c:pt idx="175" formatCode="General">
                  <c:v>0.62186321141544998</c:v>
                </c:pt>
                <c:pt idx="176" formatCode="General">
                  <c:v>0.61382647203542695</c:v>
                </c:pt>
                <c:pt idx="177" formatCode="General">
                  <c:v>0.61735279645727403</c:v>
                </c:pt>
                <c:pt idx="178" formatCode="General">
                  <c:v>0.61579465310808501</c:v>
                </c:pt>
                <c:pt idx="179" formatCode="General">
                  <c:v>0.61809086435952099</c:v>
                </c:pt>
                <c:pt idx="180" formatCode="General">
                  <c:v>0.61366245694603905</c:v>
                </c:pt>
                <c:pt idx="181" formatCode="General">
                  <c:v>0.62407741512219095</c:v>
                </c:pt>
                <c:pt idx="182" formatCode="General">
                  <c:v>0.61464654748236802</c:v>
                </c:pt>
                <c:pt idx="183" formatCode="General">
                  <c:v>0.60980810234541505</c:v>
                </c:pt>
                <c:pt idx="184" formatCode="General">
                  <c:v>0.61366245694603905</c:v>
                </c:pt>
                <c:pt idx="185" formatCode="General">
                  <c:v>0.61153026078399197</c:v>
                </c:pt>
                <c:pt idx="186" formatCode="General">
                  <c:v>0.61390847958012096</c:v>
                </c:pt>
                <c:pt idx="187" formatCode="General">
                  <c:v>0.61415450221420298</c:v>
                </c:pt>
                <c:pt idx="188" formatCode="General">
                  <c:v>0.61456453993767401</c:v>
                </c:pt>
                <c:pt idx="189" formatCode="General">
                  <c:v>0.62399540757749705</c:v>
                </c:pt>
                <c:pt idx="190" formatCode="General">
                  <c:v>0.62128915860259104</c:v>
                </c:pt>
                <c:pt idx="191" formatCode="General">
                  <c:v>0.61399048712481497</c:v>
                </c:pt>
                <c:pt idx="192" formatCode="General">
                  <c:v>0.61530260783992097</c:v>
                </c:pt>
                <c:pt idx="193" formatCode="General">
                  <c:v>0.62087912087912001</c:v>
                </c:pt>
                <c:pt idx="194" formatCode="General">
                  <c:v>0.62481548302443801</c:v>
                </c:pt>
                <c:pt idx="195" formatCode="General">
                  <c:v>0.61628669837625005</c:v>
                </c:pt>
                <c:pt idx="196" formatCode="General">
                  <c:v>0.61809086435952099</c:v>
                </c:pt>
                <c:pt idx="197" formatCode="General">
                  <c:v>0.62358536985402602</c:v>
                </c:pt>
                <c:pt idx="198" formatCode="General">
                  <c:v>0.62284730195177895</c:v>
                </c:pt>
                <c:pt idx="199" formatCode="General">
                  <c:v>0.62014105297687305</c:v>
                </c:pt>
                <c:pt idx="200" formatCode="General">
                  <c:v>0.62202722650483799</c:v>
                </c:pt>
                <c:pt idx="201" formatCode="General">
                  <c:v>0.60948007216663902</c:v>
                </c:pt>
                <c:pt idx="202" formatCode="General">
                  <c:v>0.615630638018697</c:v>
                </c:pt>
                <c:pt idx="203" formatCode="General">
                  <c:v>0.61399048712481497</c:v>
                </c:pt>
                <c:pt idx="204" formatCode="General">
                  <c:v>0.61226832868623904</c:v>
                </c:pt>
                <c:pt idx="205" formatCode="General">
                  <c:v>0.61218632114154503</c:v>
                </c:pt>
                <c:pt idx="206" formatCode="General">
                  <c:v>0.61095620797113304</c:v>
                </c:pt>
                <c:pt idx="207" formatCode="General">
                  <c:v>0.62399540757749705</c:v>
                </c:pt>
                <c:pt idx="208" formatCode="General">
                  <c:v>0.63465638838773097</c:v>
                </c:pt>
                <c:pt idx="209" formatCode="General">
                  <c:v>0.61989503034279103</c:v>
                </c:pt>
                <c:pt idx="210" formatCode="General">
                  <c:v>0.61620469083155605</c:v>
                </c:pt>
                <c:pt idx="211" formatCode="General">
                  <c:v>0.61702476627849701</c:v>
                </c:pt>
                <c:pt idx="212" formatCode="General">
                  <c:v>0.62522552074790805</c:v>
                </c:pt>
                <c:pt idx="213" formatCode="General">
                  <c:v>0.62112514351320303</c:v>
                </c:pt>
                <c:pt idx="214" formatCode="General">
                  <c:v>0.61800885681482698</c:v>
                </c:pt>
                <c:pt idx="215" formatCode="General">
                  <c:v>0.61481056257175604</c:v>
                </c:pt>
                <c:pt idx="216" formatCode="General">
                  <c:v>0.62842381499097899</c:v>
                </c:pt>
                <c:pt idx="217" formatCode="General">
                  <c:v>0.61653272101033296</c:v>
                </c:pt>
                <c:pt idx="218" formatCode="General">
                  <c:v>0.62391340003280304</c:v>
                </c:pt>
                <c:pt idx="219" formatCode="General">
                  <c:v>0.62325733967524999</c:v>
                </c:pt>
                <c:pt idx="220" formatCode="General">
                  <c:v>0.62005904543217905</c:v>
                </c:pt>
                <c:pt idx="221" formatCode="General">
                  <c:v>0.61636870592094395</c:v>
                </c:pt>
                <c:pt idx="222" formatCode="General">
                  <c:v>0.62407741512219095</c:v>
                </c:pt>
                <c:pt idx="223" formatCode="General">
                  <c:v>0.61095620797113304</c:v>
                </c:pt>
                <c:pt idx="224" formatCode="General">
                  <c:v>0.61292438904379198</c:v>
                </c:pt>
                <c:pt idx="225" formatCode="General">
                  <c:v>0.60775791372806298</c:v>
                </c:pt>
                <c:pt idx="226" formatCode="General">
                  <c:v>0.61030014761357998</c:v>
                </c:pt>
                <c:pt idx="227" formatCode="General">
                  <c:v>0.615630638018697</c:v>
                </c:pt>
                <c:pt idx="228" formatCode="General">
                  <c:v>0.62104313596850902</c:v>
                </c:pt>
                <c:pt idx="229" formatCode="General">
                  <c:v>0.60472363457438005</c:v>
                </c:pt>
                <c:pt idx="230" formatCode="General">
                  <c:v>0.62415942266688496</c:v>
                </c:pt>
                <c:pt idx="231" formatCode="General">
                  <c:v>0.61964900770870901</c:v>
                </c:pt>
                <c:pt idx="232" formatCode="General">
                  <c:v>0.61809086435952099</c:v>
                </c:pt>
                <c:pt idx="233" formatCode="General">
                  <c:v>0.61874692471707304</c:v>
                </c:pt>
                <c:pt idx="234" formatCode="General">
                  <c:v>0.62120715105789703</c:v>
                </c:pt>
                <c:pt idx="235" formatCode="General">
                  <c:v>0.62022306052156795</c:v>
                </c:pt>
                <c:pt idx="236" formatCode="General">
                  <c:v>0.62194521896014399</c:v>
                </c:pt>
                <c:pt idx="237" formatCode="General">
                  <c:v>0.61768082663604995</c:v>
                </c:pt>
                <c:pt idx="238" formatCode="General">
                  <c:v>0.62071510578973199</c:v>
                </c:pt>
                <c:pt idx="239" formatCode="General">
                  <c:v>0.62186321141544998</c:v>
                </c:pt>
                <c:pt idx="240" formatCode="General">
                  <c:v>0.61907495489584996</c:v>
                </c:pt>
                <c:pt idx="241" formatCode="General">
                  <c:v>0.62227324913892001</c:v>
                </c:pt>
                <c:pt idx="242" formatCode="General">
                  <c:v>0.61981302279809702</c:v>
                </c:pt>
                <c:pt idx="243" formatCode="General">
                  <c:v>0.62604559619484901</c:v>
                </c:pt>
                <c:pt idx="244" formatCode="General">
                  <c:v>0.62768574708873204</c:v>
                </c:pt>
                <c:pt idx="245" formatCode="General">
                  <c:v>0.61989503034279103</c:v>
                </c:pt>
                <c:pt idx="246" formatCode="General">
                  <c:v>0.62038707561095596</c:v>
                </c:pt>
                <c:pt idx="247" formatCode="General">
                  <c:v>0.62104313596850902</c:v>
                </c:pt>
                <c:pt idx="248" formatCode="General">
                  <c:v>0.62137116614728505</c:v>
                </c:pt>
                <c:pt idx="249" formatCode="General">
                  <c:v>0.61768082663604995</c:v>
                </c:pt>
                <c:pt idx="250" formatCode="General">
                  <c:v>0.61636870592094395</c:v>
                </c:pt>
                <c:pt idx="251" formatCode="General">
                  <c:v>0.62957192061669598</c:v>
                </c:pt>
                <c:pt idx="252" formatCode="General">
                  <c:v>0.61349844185665003</c:v>
                </c:pt>
                <c:pt idx="253" formatCode="General">
                  <c:v>0.627193701820567</c:v>
                </c:pt>
                <c:pt idx="254" formatCode="General">
                  <c:v>0.63022798097424904</c:v>
                </c:pt>
                <c:pt idx="255" formatCode="General">
                  <c:v>0.61538461538461497</c:v>
                </c:pt>
                <c:pt idx="256" formatCode="General">
                  <c:v>0.62407741512219095</c:v>
                </c:pt>
                <c:pt idx="257" formatCode="General">
                  <c:v>0.60980810234541505</c:v>
                </c:pt>
                <c:pt idx="258" formatCode="General">
                  <c:v>0.61743480400196804</c:v>
                </c:pt>
                <c:pt idx="259" formatCode="General">
                  <c:v>0.61554863047400299</c:v>
                </c:pt>
                <c:pt idx="260" formatCode="General">
                  <c:v>0.61874692471707304</c:v>
                </c:pt>
                <c:pt idx="261" formatCode="General">
                  <c:v>0.61915696244054397</c:v>
                </c:pt>
                <c:pt idx="262" formatCode="General">
                  <c:v>0.62022306052156795</c:v>
                </c:pt>
                <c:pt idx="263" formatCode="General">
                  <c:v>0.62268328686239105</c:v>
                </c:pt>
                <c:pt idx="264" formatCode="General">
                  <c:v>0.61973101525340302</c:v>
                </c:pt>
                <c:pt idx="265" formatCode="General">
                  <c:v>0.62579957356076699</c:v>
                </c:pt>
                <c:pt idx="266" formatCode="General">
                  <c:v>0.61612268328686204</c:v>
                </c:pt>
                <c:pt idx="267" formatCode="General">
                  <c:v>0.62022306052156795</c:v>
                </c:pt>
                <c:pt idx="268" formatCode="General">
                  <c:v>0.62161718878136696</c:v>
                </c:pt>
                <c:pt idx="269" formatCode="General">
                  <c:v>0.62227324913892001</c:v>
                </c:pt>
                <c:pt idx="270" formatCode="General">
                  <c:v>0.61915696244054397</c:v>
                </c:pt>
                <c:pt idx="271" formatCode="General">
                  <c:v>0.61940298507462599</c:v>
                </c:pt>
                <c:pt idx="272" formatCode="General">
                  <c:v>0.61587666065278002</c:v>
                </c:pt>
                <c:pt idx="273" formatCode="General">
                  <c:v>0.61595866819747402</c:v>
                </c:pt>
                <c:pt idx="274" formatCode="General">
                  <c:v>0.61932097752993198</c:v>
                </c:pt>
                <c:pt idx="275" formatCode="General">
                  <c:v>0.62055109070034398</c:v>
                </c:pt>
                <c:pt idx="276" formatCode="General">
                  <c:v>0.61792684927013197</c:v>
                </c:pt>
                <c:pt idx="277" formatCode="General">
                  <c:v>0.62153518123667295</c:v>
                </c:pt>
                <c:pt idx="278" formatCode="General">
                  <c:v>0.62358536985402602</c:v>
                </c:pt>
                <c:pt idx="279" formatCode="General">
                  <c:v>0.61235033623093305</c:v>
                </c:pt>
                <c:pt idx="280" formatCode="General">
                  <c:v>0.61653272101033296</c:v>
                </c:pt>
                <c:pt idx="281" formatCode="General">
                  <c:v>0.62899786780383704</c:v>
                </c:pt>
                <c:pt idx="282" formatCode="General">
                  <c:v>0.61866491717237904</c:v>
                </c:pt>
                <c:pt idx="283" formatCode="General">
                  <c:v>0.62834180744628498</c:v>
                </c:pt>
                <c:pt idx="284" formatCode="General">
                  <c:v>0.62514351320321404</c:v>
                </c:pt>
                <c:pt idx="285" formatCode="General">
                  <c:v>0.61448253239298001</c:v>
                </c:pt>
                <c:pt idx="286" formatCode="General">
                  <c:v>0.61727078891257903</c:v>
                </c:pt>
                <c:pt idx="287" formatCode="General">
                  <c:v>0.61710677382319101</c:v>
                </c:pt>
                <c:pt idx="288" formatCode="General">
                  <c:v>0.62243726422830903</c:v>
                </c:pt>
                <c:pt idx="289" formatCode="General">
                  <c:v>0.62202722650483799</c:v>
                </c:pt>
                <c:pt idx="290" formatCode="General">
                  <c:v>0.61456453993767401</c:v>
                </c:pt>
                <c:pt idx="291" formatCode="General">
                  <c:v>0.61915696244054397</c:v>
                </c:pt>
                <c:pt idx="292" formatCode="General">
                  <c:v>0.62235525668361402</c:v>
                </c:pt>
                <c:pt idx="293" formatCode="General">
                  <c:v>0.61030014761357998</c:v>
                </c:pt>
                <c:pt idx="294" formatCode="General">
                  <c:v>0.62022306052156795</c:v>
                </c:pt>
              </c:numCache>
            </c:numRef>
          </c:yVal>
          <c:smooth val="1"/>
          <c:extLst>
            <c:ext xmlns:c16="http://schemas.microsoft.com/office/drawing/2014/chart" uri="{C3380CC4-5D6E-409C-BE32-E72D297353CC}">
              <c16:uniqueId val="{00000002-99A3-488F-812D-63864B068A97}"/>
            </c:ext>
          </c:extLst>
        </c:ser>
        <c:dLbls>
          <c:showLegendKey val="0"/>
          <c:showVal val="0"/>
          <c:showCatName val="0"/>
          <c:showSerName val="0"/>
          <c:showPercent val="0"/>
          <c:showBubbleSize val="0"/>
        </c:dLbls>
        <c:axId val="642051632"/>
        <c:axId val="642052464"/>
      </c:scatterChart>
      <c:valAx>
        <c:axId val="6420516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Epochs</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642052464"/>
        <c:crosses val="autoZero"/>
        <c:crossBetween val="midCat"/>
      </c:valAx>
      <c:valAx>
        <c:axId val="642052464"/>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642051632"/>
        <c:crosses val="autoZero"/>
        <c:crossBetween val="midCat"/>
      </c:valAx>
      <c:spPr>
        <a:noFill/>
        <a:ln>
          <a:noFill/>
        </a:ln>
        <a:effectLst/>
      </c:spPr>
    </c:plotArea>
    <c:legend>
      <c:legendPos val="r"/>
      <c:layout>
        <c:manualLayout>
          <c:xMode val="edge"/>
          <c:yMode val="edge"/>
          <c:x val="0.93415017030753156"/>
          <c:y val="0.48534304853684335"/>
          <c:w val="6.2522964971694586E-2"/>
          <c:h val="6.71646491949700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rate 0.25</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c:v>
          </c:tx>
          <c:spPr>
            <a:ln w="19050" cap="rnd">
              <a:solidFill>
                <a:schemeClr val="accent1"/>
              </a:solidFill>
              <a:round/>
            </a:ln>
            <a:effectLst/>
          </c:spPr>
          <c:marker>
            <c:symbol val="none"/>
          </c:marker>
          <c:xVal>
            <c:numRef>
              <c:f>'Learning Rate'!$D$11:$D$60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'Learning Rate'!$J$11:$J$60</c:f>
              <c:numCache>
                <c:formatCode>0%</c:formatCode>
                <c:ptCount val="50"/>
                <c:pt idx="0">
                  <c:v>0.74137931034482696</c:v>
                </c:pt>
                <c:pt idx="1">
                  <c:v>0.76724137931034397</c:v>
                </c:pt>
                <c:pt idx="2">
                  <c:v>0.75431034482758597</c:v>
                </c:pt>
                <c:pt idx="3">
                  <c:v>0.79741379310344795</c:v>
                </c:pt>
                <c:pt idx="4">
                  <c:v>0.77586206896551702</c:v>
                </c:pt>
                <c:pt idx="5">
                  <c:v>0.82327586206896497</c:v>
                </c:pt>
                <c:pt idx="6">
                  <c:v>0.84913793103448199</c:v>
                </c:pt>
                <c:pt idx="7">
                  <c:v>0.89655172413793105</c:v>
                </c:pt>
                <c:pt idx="8">
                  <c:v>0.91810344827586199</c:v>
                </c:pt>
                <c:pt idx="9">
                  <c:v>0.92241379310344795</c:v>
                </c:pt>
                <c:pt idx="10">
                  <c:v>0.93965517241379304</c:v>
                </c:pt>
                <c:pt idx="11">
                  <c:v>0.93965517241379304</c:v>
                </c:pt>
                <c:pt idx="12">
                  <c:v>0.96120689655172398</c:v>
                </c:pt>
                <c:pt idx="13">
                  <c:v>0.95258620689655105</c:v>
                </c:pt>
                <c:pt idx="14">
                  <c:v>0.95689655172413701</c:v>
                </c:pt>
                <c:pt idx="15">
                  <c:v>0.96120689655172398</c:v>
                </c:pt>
                <c:pt idx="16">
                  <c:v>0.95689655172413701</c:v>
                </c:pt>
                <c:pt idx="17">
                  <c:v>0.97413793103448199</c:v>
                </c:pt>
                <c:pt idx="18">
                  <c:v>0.96551724137931005</c:v>
                </c:pt>
                <c:pt idx="19">
                  <c:v>0.95689655172413701</c:v>
                </c:pt>
                <c:pt idx="20">
                  <c:v>0.96982758620689602</c:v>
                </c:pt>
                <c:pt idx="21">
                  <c:v>0.96551724137931005</c:v>
                </c:pt>
                <c:pt idx="22">
                  <c:v>0.96982758620689602</c:v>
                </c:pt>
                <c:pt idx="23">
                  <c:v>0.97844827586206895</c:v>
                </c:pt>
                <c:pt idx="24">
                  <c:v>0.95689655172413701</c:v>
                </c:pt>
                <c:pt idx="25">
                  <c:v>0.98706896551724099</c:v>
                </c:pt>
                <c:pt idx="26">
                  <c:v>0.97844827586206895</c:v>
                </c:pt>
                <c:pt idx="27">
                  <c:v>0.97413793103448199</c:v>
                </c:pt>
                <c:pt idx="28">
                  <c:v>0.99568965517241304</c:v>
                </c:pt>
                <c:pt idx="29">
                  <c:v>0.96982758620689602</c:v>
                </c:pt>
                <c:pt idx="30">
                  <c:v>0.98706896551724099</c:v>
                </c:pt>
                <c:pt idx="31">
                  <c:v>0.97844827586206895</c:v>
                </c:pt>
                <c:pt idx="32">
                  <c:v>0.99137931034482696</c:v>
                </c:pt>
                <c:pt idx="33">
                  <c:v>0.98706896551724099</c:v>
                </c:pt>
                <c:pt idx="34">
                  <c:v>0.98706896551724099</c:v>
                </c:pt>
                <c:pt idx="35">
                  <c:v>0.97844827586206895</c:v>
                </c:pt>
                <c:pt idx="36">
                  <c:v>0.97844827586206895</c:v>
                </c:pt>
                <c:pt idx="37">
                  <c:v>0.99137931034482696</c:v>
                </c:pt>
                <c:pt idx="38">
                  <c:v>0.99568965517241304</c:v>
                </c:pt>
                <c:pt idx="39">
                  <c:v>0.99137931034482696</c:v>
                </c:pt>
                <c:pt idx="40">
                  <c:v>0.98275862068965503</c:v>
                </c:pt>
                <c:pt idx="41">
                  <c:v>0.99568965517241304</c:v>
                </c:pt>
                <c:pt idx="42">
                  <c:v>0.98706896551724099</c:v>
                </c:pt>
                <c:pt idx="43">
                  <c:v>0.99137931034482696</c:v>
                </c:pt>
                <c:pt idx="44">
                  <c:v>0.99568965517241304</c:v>
                </c:pt>
                <c:pt idx="45">
                  <c:v>1</c:v>
                </c:pt>
                <c:pt idx="46">
                  <c:v>1</c:v>
                </c:pt>
                <c:pt idx="47">
                  <c:v>0.99568965517241304</c:v>
                </c:pt>
                <c:pt idx="48">
                  <c:v>0.99137931034482696</c:v>
                </c:pt>
                <c:pt idx="49">
                  <c:v>1</c:v>
                </c:pt>
              </c:numCache>
            </c:numRef>
          </c:yVal>
          <c:smooth val="1"/>
          <c:extLst>
            <c:ext xmlns:c16="http://schemas.microsoft.com/office/drawing/2014/chart" uri="{C3380CC4-5D6E-409C-BE32-E72D297353CC}">
              <c16:uniqueId val="{00000000-8A32-4133-8B87-634FD9053F6F}"/>
            </c:ext>
          </c:extLst>
        </c:ser>
        <c:ser>
          <c:idx val="1"/>
          <c:order val="1"/>
          <c:tx>
            <c:v>Tuning</c:v>
          </c:tx>
          <c:spPr>
            <a:ln w="19050" cap="rnd">
              <a:solidFill>
                <a:schemeClr val="accent2"/>
              </a:solidFill>
              <a:round/>
            </a:ln>
            <a:effectLst/>
          </c:spPr>
          <c:marker>
            <c:symbol val="none"/>
          </c:marker>
          <c:xVal>
            <c:numRef>
              <c:f>'Learning Rate'!$D$11:$D$60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'Learning Rate'!$K$11:$K$60</c:f>
              <c:numCache>
                <c:formatCode>0%</c:formatCode>
                <c:ptCount val="50"/>
                <c:pt idx="0">
                  <c:v>0.61637931034482696</c:v>
                </c:pt>
                <c:pt idx="1">
                  <c:v>0.59482758620689602</c:v>
                </c:pt>
                <c:pt idx="2">
                  <c:v>0.60344827586206895</c:v>
                </c:pt>
                <c:pt idx="3">
                  <c:v>0.625</c:v>
                </c:pt>
                <c:pt idx="4">
                  <c:v>0.62931034482758597</c:v>
                </c:pt>
                <c:pt idx="5">
                  <c:v>0.55172413793103403</c:v>
                </c:pt>
                <c:pt idx="6">
                  <c:v>0.68103448275862</c:v>
                </c:pt>
                <c:pt idx="7">
                  <c:v>0.69827586206896497</c:v>
                </c:pt>
                <c:pt idx="8">
                  <c:v>0.72413793103448199</c:v>
                </c:pt>
                <c:pt idx="9">
                  <c:v>0.72413793103448199</c:v>
                </c:pt>
                <c:pt idx="10">
                  <c:v>0.72844827586206895</c:v>
                </c:pt>
                <c:pt idx="11">
                  <c:v>0.70258620689655105</c:v>
                </c:pt>
                <c:pt idx="12">
                  <c:v>0.74568965517241304</c:v>
                </c:pt>
                <c:pt idx="13">
                  <c:v>0.68103448275862</c:v>
                </c:pt>
                <c:pt idx="14">
                  <c:v>0.76724137931034397</c:v>
                </c:pt>
                <c:pt idx="15">
                  <c:v>0.71551724137931005</c:v>
                </c:pt>
                <c:pt idx="16">
                  <c:v>0.73275862068965503</c:v>
                </c:pt>
                <c:pt idx="17">
                  <c:v>0.73706896551724099</c:v>
                </c:pt>
                <c:pt idx="18">
                  <c:v>0.77586206896551702</c:v>
                </c:pt>
                <c:pt idx="19">
                  <c:v>0.73706896551724099</c:v>
                </c:pt>
                <c:pt idx="20">
                  <c:v>0.78017241379310298</c:v>
                </c:pt>
                <c:pt idx="21">
                  <c:v>0.72413793103448199</c:v>
                </c:pt>
                <c:pt idx="22">
                  <c:v>0.75</c:v>
                </c:pt>
                <c:pt idx="23">
                  <c:v>0.74568965517241304</c:v>
                </c:pt>
                <c:pt idx="24">
                  <c:v>0.77586206896551702</c:v>
                </c:pt>
                <c:pt idx="25">
                  <c:v>0.75</c:v>
                </c:pt>
                <c:pt idx="26">
                  <c:v>0.70258620689655105</c:v>
                </c:pt>
                <c:pt idx="27">
                  <c:v>0.76293103448275801</c:v>
                </c:pt>
                <c:pt idx="28">
                  <c:v>0.75</c:v>
                </c:pt>
                <c:pt idx="29">
                  <c:v>0.75862068965517204</c:v>
                </c:pt>
                <c:pt idx="30">
                  <c:v>0.74568965517241304</c:v>
                </c:pt>
                <c:pt idx="31">
                  <c:v>0.74137931034482696</c:v>
                </c:pt>
                <c:pt idx="32">
                  <c:v>0.73275862068965503</c:v>
                </c:pt>
                <c:pt idx="33">
                  <c:v>0.75431034482758597</c:v>
                </c:pt>
                <c:pt idx="34">
                  <c:v>0.74568965517241304</c:v>
                </c:pt>
                <c:pt idx="35">
                  <c:v>0.73275862068965503</c:v>
                </c:pt>
                <c:pt idx="36">
                  <c:v>0.76724137931034397</c:v>
                </c:pt>
                <c:pt idx="37">
                  <c:v>0.73706896551724099</c:v>
                </c:pt>
                <c:pt idx="38">
                  <c:v>0.73275862068965503</c:v>
                </c:pt>
                <c:pt idx="39">
                  <c:v>0.77586206896551702</c:v>
                </c:pt>
                <c:pt idx="40">
                  <c:v>0.74137931034482696</c:v>
                </c:pt>
                <c:pt idx="41">
                  <c:v>0.73275862068965503</c:v>
                </c:pt>
                <c:pt idx="42">
                  <c:v>0.71551724137931005</c:v>
                </c:pt>
                <c:pt idx="43">
                  <c:v>0.72413793103448199</c:v>
                </c:pt>
                <c:pt idx="44">
                  <c:v>0.70258620689655105</c:v>
                </c:pt>
                <c:pt idx="45">
                  <c:v>0.71982758620689602</c:v>
                </c:pt>
                <c:pt idx="46">
                  <c:v>0.72413793103448199</c:v>
                </c:pt>
                <c:pt idx="47">
                  <c:v>0.73275862068965503</c:v>
                </c:pt>
                <c:pt idx="48">
                  <c:v>0.75431034482758597</c:v>
                </c:pt>
                <c:pt idx="49">
                  <c:v>0.76293103448275801</c:v>
                </c:pt>
              </c:numCache>
            </c:numRef>
          </c:yVal>
          <c:smooth val="1"/>
          <c:extLst>
            <c:ext xmlns:c16="http://schemas.microsoft.com/office/drawing/2014/chart" uri="{C3380CC4-5D6E-409C-BE32-E72D297353CC}">
              <c16:uniqueId val="{00000001-8A32-4133-8B87-634FD9053F6F}"/>
            </c:ext>
          </c:extLst>
        </c:ser>
        <c:ser>
          <c:idx val="2"/>
          <c:order val="2"/>
          <c:tx>
            <c:v>Testing</c:v>
          </c:tx>
          <c:spPr>
            <a:ln w="19050" cap="rnd">
              <a:solidFill>
                <a:schemeClr val="accent3"/>
              </a:solidFill>
              <a:round/>
            </a:ln>
            <a:effectLst/>
          </c:spPr>
          <c:marker>
            <c:symbol val="none"/>
          </c:marker>
          <c:xVal>
            <c:numRef>
              <c:f>'Learning Rate'!$D$11:$D$60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'Learning Rate'!$I$11:$I$60</c:f>
              <c:numCache>
                <c:formatCode>0%</c:formatCode>
                <c:ptCount val="50"/>
                <c:pt idx="0">
                  <c:v>0.625</c:v>
                </c:pt>
                <c:pt idx="1">
                  <c:v>0.51293103448275801</c:v>
                </c:pt>
                <c:pt idx="2">
                  <c:v>0.56034482758620596</c:v>
                </c:pt>
                <c:pt idx="3">
                  <c:v>0.63362068965517204</c:v>
                </c:pt>
                <c:pt idx="4">
                  <c:v>0.60775862068965503</c:v>
                </c:pt>
                <c:pt idx="5">
                  <c:v>0.568965517241379</c:v>
                </c:pt>
                <c:pt idx="6">
                  <c:v>0.65517241379310298</c:v>
                </c:pt>
                <c:pt idx="7">
                  <c:v>0.62068965517241304</c:v>
                </c:pt>
                <c:pt idx="8">
                  <c:v>0.65948275862068895</c:v>
                </c:pt>
                <c:pt idx="9">
                  <c:v>0.71551724137931005</c:v>
                </c:pt>
                <c:pt idx="10">
                  <c:v>0.68965517241379304</c:v>
                </c:pt>
                <c:pt idx="11">
                  <c:v>0.66379310344827502</c:v>
                </c:pt>
                <c:pt idx="12">
                  <c:v>0.65948275862068895</c:v>
                </c:pt>
                <c:pt idx="13">
                  <c:v>0.64655172413793105</c:v>
                </c:pt>
                <c:pt idx="14">
                  <c:v>0.67241379310344795</c:v>
                </c:pt>
                <c:pt idx="15">
                  <c:v>0.68103448275862</c:v>
                </c:pt>
                <c:pt idx="16">
                  <c:v>0.65948275862068895</c:v>
                </c:pt>
                <c:pt idx="17">
                  <c:v>0.65517241379310298</c:v>
                </c:pt>
                <c:pt idx="18">
                  <c:v>0.67672413793103403</c:v>
                </c:pt>
                <c:pt idx="19">
                  <c:v>0.68965517241379304</c:v>
                </c:pt>
                <c:pt idx="20">
                  <c:v>0.65086206896551702</c:v>
                </c:pt>
                <c:pt idx="21">
                  <c:v>0.68103448275862</c:v>
                </c:pt>
                <c:pt idx="22">
                  <c:v>0.69827586206896497</c:v>
                </c:pt>
                <c:pt idx="23">
                  <c:v>0.67672413793103403</c:v>
                </c:pt>
                <c:pt idx="24">
                  <c:v>0.71120689655172398</c:v>
                </c:pt>
                <c:pt idx="25">
                  <c:v>0.68103448275862</c:v>
                </c:pt>
                <c:pt idx="26">
                  <c:v>0.66379310344827502</c:v>
                </c:pt>
                <c:pt idx="27">
                  <c:v>0.66810344827586199</c:v>
                </c:pt>
                <c:pt idx="28">
                  <c:v>0.68965517241379304</c:v>
                </c:pt>
                <c:pt idx="29">
                  <c:v>0.68534482758620596</c:v>
                </c:pt>
                <c:pt idx="30">
                  <c:v>0.68534482758620596</c:v>
                </c:pt>
                <c:pt idx="31">
                  <c:v>0.65948275862068895</c:v>
                </c:pt>
                <c:pt idx="32">
                  <c:v>0.68534482758620596</c:v>
                </c:pt>
                <c:pt idx="33">
                  <c:v>0.68965517241379304</c:v>
                </c:pt>
                <c:pt idx="34">
                  <c:v>0.71551724137931005</c:v>
                </c:pt>
                <c:pt idx="35">
                  <c:v>0.66810344827586199</c:v>
                </c:pt>
                <c:pt idx="36">
                  <c:v>0.70258620689655105</c:v>
                </c:pt>
                <c:pt idx="37">
                  <c:v>0.67241379310344795</c:v>
                </c:pt>
                <c:pt idx="38">
                  <c:v>0.68534482758620596</c:v>
                </c:pt>
                <c:pt idx="39">
                  <c:v>0.70689655172413701</c:v>
                </c:pt>
                <c:pt idx="40">
                  <c:v>0.693965517241379</c:v>
                </c:pt>
                <c:pt idx="41">
                  <c:v>0.67241379310344795</c:v>
                </c:pt>
                <c:pt idx="42">
                  <c:v>0.71551724137931005</c:v>
                </c:pt>
                <c:pt idx="43">
                  <c:v>0.66379310344827502</c:v>
                </c:pt>
                <c:pt idx="44">
                  <c:v>0.70258620689655105</c:v>
                </c:pt>
                <c:pt idx="45">
                  <c:v>0.67672413793103403</c:v>
                </c:pt>
                <c:pt idx="46">
                  <c:v>0.70689655172413701</c:v>
                </c:pt>
                <c:pt idx="47">
                  <c:v>0.70689655172413701</c:v>
                </c:pt>
                <c:pt idx="48">
                  <c:v>0.67241379310344795</c:v>
                </c:pt>
                <c:pt idx="49">
                  <c:v>0.68103448275862</c:v>
                </c:pt>
              </c:numCache>
            </c:numRef>
          </c:yVal>
          <c:smooth val="1"/>
          <c:extLst>
            <c:ext xmlns:c16="http://schemas.microsoft.com/office/drawing/2014/chart" uri="{C3380CC4-5D6E-409C-BE32-E72D297353CC}">
              <c16:uniqueId val="{00000002-8A32-4133-8B87-634FD9053F6F}"/>
            </c:ext>
          </c:extLst>
        </c:ser>
        <c:dLbls>
          <c:showLegendKey val="0"/>
          <c:showVal val="0"/>
          <c:showCatName val="0"/>
          <c:showSerName val="0"/>
          <c:showPercent val="0"/>
          <c:showBubbleSize val="0"/>
        </c:dLbls>
        <c:axId val="868248176"/>
        <c:axId val="868247760"/>
      </c:scatterChart>
      <c:valAx>
        <c:axId val="86824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247760"/>
        <c:crosses val="autoZero"/>
        <c:crossBetween val="midCat"/>
      </c:valAx>
      <c:valAx>
        <c:axId val="868247760"/>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2481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Rate 0.1</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c:v>
          </c:tx>
          <c:spPr>
            <a:ln w="19050" cap="rnd">
              <a:solidFill>
                <a:schemeClr val="accent1"/>
              </a:solidFill>
              <a:round/>
            </a:ln>
            <a:effectLst/>
          </c:spPr>
          <c:marker>
            <c:symbol val="none"/>
          </c:marker>
          <c:xVal>
            <c:numRef>
              <c:f>'Learning Rate'!$D$11:$D$60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'Learning Rate'!$F$11:$F$60</c:f>
              <c:numCache>
                <c:formatCode>0%</c:formatCode>
                <c:ptCount val="50"/>
                <c:pt idx="0">
                  <c:v>0.65086206896551702</c:v>
                </c:pt>
                <c:pt idx="1">
                  <c:v>0.75862068965517204</c:v>
                </c:pt>
                <c:pt idx="2">
                  <c:v>0.75862068965517204</c:v>
                </c:pt>
                <c:pt idx="3">
                  <c:v>0.75862068965517204</c:v>
                </c:pt>
                <c:pt idx="4">
                  <c:v>0.75862068965517204</c:v>
                </c:pt>
                <c:pt idx="5">
                  <c:v>0.75862068965517204</c:v>
                </c:pt>
                <c:pt idx="6">
                  <c:v>0.76293103448275801</c:v>
                </c:pt>
                <c:pt idx="7">
                  <c:v>0.77155172413793105</c:v>
                </c:pt>
                <c:pt idx="8">
                  <c:v>0.82327586206896497</c:v>
                </c:pt>
                <c:pt idx="9">
                  <c:v>0.80172413793103403</c:v>
                </c:pt>
                <c:pt idx="10">
                  <c:v>0.86637931034482696</c:v>
                </c:pt>
                <c:pt idx="11">
                  <c:v>0.83189655172413701</c:v>
                </c:pt>
                <c:pt idx="12">
                  <c:v>0.84913793103448199</c:v>
                </c:pt>
                <c:pt idx="13">
                  <c:v>0.84913793103448199</c:v>
                </c:pt>
                <c:pt idx="14">
                  <c:v>0.89224137931034397</c:v>
                </c:pt>
                <c:pt idx="15">
                  <c:v>0.90517241379310298</c:v>
                </c:pt>
                <c:pt idx="16">
                  <c:v>0.84051724137931005</c:v>
                </c:pt>
                <c:pt idx="17">
                  <c:v>0.90086206896551702</c:v>
                </c:pt>
                <c:pt idx="18">
                  <c:v>0.87931034482758597</c:v>
                </c:pt>
                <c:pt idx="19">
                  <c:v>0.89224137931034397</c:v>
                </c:pt>
                <c:pt idx="20">
                  <c:v>0.89224137931034397</c:v>
                </c:pt>
                <c:pt idx="21">
                  <c:v>0.94827586206896497</c:v>
                </c:pt>
                <c:pt idx="22">
                  <c:v>0.94827586206896497</c:v>
                </c:pt>
                <c:pt idx="23">
                  <c:v>0.93965517241379304</c:v>
                </c:pt>
                <c:pt idx="24">
                  <c:v>0.943965517241379</c:v>
                </c:pt>
                <c:pt idx="25">
                  <c:v>0.95689655172413701</c:v>
                </c:pt>
                <c:pt idx="26">
                  <c:v>0.96120689655172398</c:v>
                </c:pt>
                <c:pt idx="27">
                  <c:v>0.95689655172413701</c:v>
                </c:pt>
                <c:pt idx="28">
                  <c:v>0.96982758620689602</c:v>
                </c:pt>
                <c:pt idx="29">
                  <c:v>0.94827586206896497</c:v>
                </c:pt>
                <c:pt idx="30">
                  <c:v>0.94827586206896497</c:v>
                </c:pt>
                <c:pt idx="31">
                  <c:v>0.94827586206896497</c:v>
                </c:pt>
                <c:pt idx="32">
                  <c:v>0.96551724137931005</c:v>
                </c:pt>
                <c:pt idx="33">
                  <c:v>0.96120689655172398</c:v>
                </c:pt>
                <c:pt idx="34">
                  <c:v>0.96120689655172398</c:v>
                </c:pt>
                <c:pt idx="35">
                  <c:v>0.96120689655172398</c:v>
                </c:pt>
                <c:pt idx="36">
                  <c:v>0.943965517241379</c:v>
                </c:pt>
                <c:pt idx="37">
                  <c:v>0.97844827586206895</c:v>
                </c:pt>
                <c:pt idx="38">
                  <c:v>0.96551724137931005</c:v>
                </c:pt>
                <c:pt idx="39">
                  <c:v>0.96551724137931005</c:v>
                </c:pt>
                <c:pt idx="40">
                  <c:v>0.96982758620689602</c:v>
                </c:pt>
                <c:pt idx="41">
                  <c:v>0.95258620689655105</c:v>
                </c:pt>
                <c:pt idx="42">
                  <c:v>0.96551724137931005</c:v>
                </c:pt>
                <c:pt idx="43">
                  <c:v>0.96120689655172398</c:v>
                </c:pt>
                <c:pt idx="44">
                  <c:v>0.96120689655172398</c:v>
                </c:pt>
                <c:pt idx="45">
                  <c:v>0.96551724137931005</c:v>
                </c:pt>
                <c:pt idx="46">
                  <c:v>0.97844827586206895</c:v>
                </c:pt>
                <c:pt idx="47">
                  <c:v>0.96120689655172398</c:v>
                </c:pt>
                <c:pt idx="48">
                  <c:v>0.98706896551724099</c:v>
                </c:pt>
                <c:pt idx="49">
                  <c:v>0.96982758620689602</c:v>
                </c:pt>
              </c:numCache>
            </c:numRef>
          </c:yVal>
          <c:smooth val="1"/>
          <c:extLst>
            <c:ext xmlns:c16="http://schemas.microsoft.com/office/drawing/2014/chart" uri="{C3380CC4-5D6E-409C-BE32-E72D297353CC}">
              <c16:uniqueId val="{00000000-ABDC-4AD8-9195-2324BA3CC47E}"/>
            </c:ext>
          </c:extLst>
        </c:ser>
        <c:ser>
          <c:idx val="1"/>
          <c:order val="1"/>
          <c:tx>
            <c:v>Tuning</c:v>
          </c:tx>
          <c:spPr>
            <a:ln w="19050" cap="rnd">
              <a:solidFill>
                <a:schemeClr val="accent2"/>
              </a:solidFill>
              <a:round/>
            </a:ln>
            <a:effectLst/>
          </c:spPr>
          <c:marker>
            <c:symbol val="none"/>
          </c:marker>
          <c:xVal>
            <c:numRef>
              <c:f>'Learning Rate'!$D$11:$D$60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'Learning Rate'!$G$11:$G$60</c:f>
              <c:numCache>
                <c:formatCode>0%</c:formatCode>
                <c:ptCount val="50"/>
                <c:pt idx="0">
                  <c:v>0.74568965517241304</c:v>
                </c:pt>
                <c:pt idx="1">
                  <c:v>0.72844827586206895</c:v>
                </c:pt>
                <c:pt idx="2">
                  <c:v>0.75862068965517204</c:v>
                </c:pt>
                <c:pt idx="3">
                  <c:v>0.75862068965517204</c:v>
                </c:pt>
                <c:pt idx="4">
                  <c:v>0.65517241379310298</c:v>
                </c:pt>
                <c:pt idx="5">
                  <c:v>0.67672413793103403</c:v>
                </c:pt>
                <c:pt idx="6">
                  <c:v>0.693965517241379</c:v>
                </c:pt>
                <c:pt idx="7">
                  <c:v>0.70689655172413701</c:v>
                </c:pt>
                <c:pt idx="8">
                  <c:v>0.68965517241379304</c:v>
                </c:pt>
                <c:pt idx="9">
                  <c:v>0.57758620689655105</c:v>
                </c:pt>
                <c:pt idx="10">
                  <c:v>0.69827586206896497</c:v>
                </c:pt>
                <c:pt idx="11">
                  <c:v>0.71120689655172398</c:v>
                </c:pt>
                <c:pt idx="12">
                  <c:v>0.67241379310344795</c:v>
                </c:pt>
                <c:pt idx="13">
                  <c:v>0.67241379310344795</c:v>
                </c:pt>
                <c:pt idx="14">
                  <c:v>0.72844827586206895</c:v>
                </c:pt>
                <c:pt idx="15">
                  <c:v>0.73706896551724099</c:v>
                </c:pt>
                <c:pt idx="16">
                  <c:v>0.70689655172413701</c:v>
                </c:pt>
                <c:pt idx="17">
                  <c:v>0.72844827586206895</c:v>
                </c:pt>
                <c:pt idx="18">
                  <c:v>0.67241379310344795</c:v>
                </c:pt>
                <c:pt idx="19">
                  <c:v>0.71551724137931005</c:v>
                </c:pt>
                <c:pt idx="20">
                  <c:v>0.70258620689655105</c:v>
                </c:pt>
                <c:pt idx="21">
                  <c:v>0.71982758620689602</c:v>
                </c:pt>
                <c:pt idx="22">
                  <c:v>0.68103448275862</c:v>
                </c:pt>
                <c:pt idx="23">
                  <c:v>0.66379310344827502</c:v>
                </c:pt>
                <c:pt idx="24">
                  <c:v>0.74137931034482696</c:v>
                </c:pt>
                <c:pt idx="25">
                  <c:v>0.71120689655172398</c:v>
                </c:pt>
                <c:pt idx="26">
                  <c:v>0.70258620689655105</c:v>
                </c:pt>
                <c:pt idx="27">
                  <c:v>0.72413793103448199</c:v>
                </c:pt>
                <c:pt idx="28">
                  <c:v>0.72413793103448199</c:v>
                </c:pt>
                <c:pt idx="29">
                  <c:v>0.76293103448275801</c:v>
                </c:pt>
                <c:pt idx="30">
                  <c:v>0.74568965517241304</c:v>
                </c:pt>
                <c:pt idx="31">
                  <c:v>0.72844827586206895</c:v>
                </c:pt>
                <c:pt idx="32">
                  <c:v>0.72844827586206895</c:v>
                </c:pt>
                <c:pt idx="33">
                  <c:v>0.77586206896551702</c:v>
                </c:pt>
                <c:pt idx="34">
                  <c:v>0.74137931034482696</c:v>
                </c:pt>
                <c:pt idx="35">
                  <c:v>0.75</c:v>
                </c:pt>
                <c:pt idx="36">
                  <c:v>0.74137931034482696</c:v>
                </c:pt>
                <c:pt idx="37">
                  <c:v>0.72413793103448199</c:v>
                </c:pt>
                <c:pt idx="38">
                  <c:v>0.73706896551724099</c:v>
                </c:pt>
                <c:pt idx="39">
                  <c:v>0.75862068965517204</c:v>
                </c:pt>
                <c:pt idx="40">
                  <c:v>0.75431034482758597</c:v>
                </c:pt>
                <c:pt idx="41">
                  <c:v>0.73275862068965503</c:v>
                </c:pt>
                <c:pt idx="42">
                  <c:v>0.74137931034482696</c:v>
                </c:pt>
                <c:pt idx="43">
                  <c:v>0.74568965517241304</c:v>
                </c:pt>
                <c:pt idx="44">
                  <c:v>0.74137931034482696</c:v>
                </c:pt>
                <c:pt idx="45">
                  <c:v>0.75431034482758597</c:v>
                </c:pt>
                <c:pt idx="46">
                  <c:v>0.68103448275862</c:v>
                </c:pt>
                <c:pt idx="47">
                  <c:v>0.74137931034482696</c:v>
                </c:pt>
                <c:pt idx="48">
                  <c:v>0.78017241379310298</c:v>
                </c:pt>
                <c:pt idx="49">
                  <c:v>0.75431034482758597</c:v>
                </c:pt>
              </c:numCache>
            </c:numRef>
          </c:yVal>
          <c:smooth val="1"/>
          <c:extLst>
            <c:ext xmlns:c16="http://schemas.microsoft.com/office/drawing/2014/chart" uri="{C3380CC4-5D6E-409C-BE32-E72D297353CC}">
              <c16:uniqueId val="{00000001-ABDC-4AD8-9195-2324BA3CC47E}"/>
            </c:ext>
          </c:extLst>
        </c:ser>
        <c:ser>
          <c:idx val="2"/>
          <c:order val="2"/>
          <c:tx>
            <c:v>Testing</c:v>
          </c:tx>
          <c:spPr>
            <a:ln w="19050" cap="rnd">
              <a:solidFill>
                <a:schemeClr val="accent3"/>
              </a:solidFill>
              <a:round/>
            </a:ln>
            <a:effectLst/>
          </c:spPr>
          <c:marker>
            <c:symbol val="none"/>
          </c:marker>
          <c:xVal>
            <c:numRef>
              <c:f>'Learning Rate'!$D$11:$D$60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'Learning Rate'!$E$11:$E$60</c:f>
              <c:numCache>
                <c:formatCode>0%</c:formatCode>
                <c:ptCount val="50"/>
                <c:pt idx="0">
                  <c:v>0.74568965517241304</c:v>
                </c:pt>
                <c:pt idx="1">
                  <c:v>0.70689655172413701</c:v>
                </c:pt>
                <c:pt idx="2">
                  <c:v>0.75862068965517204</c:v>
                </c:pt>
                <c:pt idx="3">
                  <c:v>0.75862068965517204</c:v>
                </c:pt>
                <c:pt idx="4">
                  <c:v>0.67672413793103403</c:v>
                </c:pt>
                <c:pt idx="5">
                  <c:v>0.63793103448275801</c:v>
                </c:pt>
                <c:pt idx="6">
                  <c:v>0.75</c:v>
                </c:pt>
                <c:pt idx="7">
                  <c:v>0.74137931034482696</c:v>
                </c:pt>
                <c:pt idx="8">
                  <c:v>0.64655172413793105</c:v>
                </c:pt>
                <c:pt idx="9">
                  <c:v>0.63362068965517204</c:v>
                </c:pt>
                <c:pt idx="10">
                  <c:v>0.65948275862068895</c:v>
                </c:pt>
                <c:pt idx="11">
                  <c:v>0.71551724137931005</c:v>
                </c:pt>
                <c:pt idx="12">
                  <c:v>0.67241379310344795</c:v>
                </c:pt>
                <c:pt idx="13">
                  <c:v>0.67672413793103403</c:v>
                </c:pt>
                <c:pt idx="14">
                  <c:v>0.64224137931034397</c:v>
                </c:pt>
                <c:pt idx="15">
                  <c:v>0.65948275862068895</c:v>
                </c:pt>
                <c:pt idx="16">
                  <c:v>0.68965517241379304</c:v>
                </c:pt>
                <c:pt idx="17">
                  <c:v>0.71551724137931005</c:v>
                </c:pt>
                <c:pt idx="18">
                  <c:v>0.65086206896551702</c:v>
                </c:pt>
                <c:pt idx="19">
                  <c:v>0.63362068965517204</c:v>
                </c:pt>
                <c:pt idx="20">
                  <c:v>0.64655172413793105</c:v>
                </c:pt>
                <c:pt idx="21">
                  <c:v>0.66379310344827502</c:v>
                </c:pt>
                <c:pt idx="22">
                  <c:v>0.64224137931034397</c:v>
                </c:pt>
                <c:pt idx="23">
                  <c:v>0.64655172413793105</c:v>
                </c:pt>
                <c:pt idx="24">
                  <c:v>0.64655172413793105</c:v>
                </c:pt>
                <c:pt idx="25">
                  <c:v>0.63793103448275801</c:v>
                </c:pt>
                <c:pt idx="26">
                  <c:v>0.62068965517241304</c:v>
                </c:pt>
                <c:pt idx="27">
                  <c:v>0.64655172413793105</c:v>
                </c:pt>
                <c:pt idx="28">
                  <c:v>0.65948275862068895</c:v>
                </c:pt>
                <c:pt idx="29">
                  <c:v>0.68965517241379304</c:v>
                </c:pt>
                <c:pt idx="30">
                  <c:v>0.69827586206896497</c:v>
                </c:pt>
                <c:pt idx="31">
                  <c:v>0.68965517241379304</c:v>
                </c:pt>
                <c:pt idx="32">
                  <c:v>0.65517241379310298</c:v>
                </c:pt>
                <c:pt idx="33">
                  <c:v>0.69827586206896497</c:v>
                </c:pt>
                <c:pt idx="34">
                  <c:v>0.65948275862068895</c:v>
                </c:pt>
                <c:pt idx="35">
                  <c:v>0.68103448275862</c:v>
                </c:pt>
                <c:pt idx="36">
                  <c:v>0.68965517241379304</c:v>
                </c:pt>
                <c:pt idx="37">
                  <c:v>0.64224137931034397</c:v>
                </c:pt>
                <c:pt idx="38">
                  <c:v>0.63362068965517204</c:v>
                </c:pt>
                <c:pt idx="39">
                  <c:v>0.693965517241379</c:v>
                </c:pt>
                <c:pt idx="40">
                  <c:v>0.625</c:v>
                </c:pt>
                <c:pt idx="41">
                  <c:v>0.70258620689655105</c:v>
                </c:pt>
                <c:pt idx="42">
                  <c:v>0.65086206896551702</c:v>
                </c:pt>
                <c:pt idx="43">
                  <c:v>0.65086206896551702</c:v>
                </c:pt>
                <c:pt idx="44">
                  <c:v>0.67241379310344795</c:v>
                </c:pt>
                <c:pt idx="45">
                  <c:v>0.65086206896551702</c:v>
                </c:pt>
                <c:pt idx="46">
                  <c:v>0.62931034482758597</c:v>
                </c:pt>
                <c:pt idx="47">
                  <c:v>0.63362068965517204</c:v>
                </c:pt>
                <c:pt idx="48">
                  <c:v>0.67241379310344795</c:v>
                </c:pt>
                <c:pt idx="49">
                  <c:v>0.66810344827586199</c:v>
                </c:pt>
              </c:numCache>
            </c:numRef>
          </c:yVal>
          <c:smooth val="1"/>
          <c:extLst>
            <c:ext xmlns:c16="http://schemas.microsoft.com/office/drawing/2014/chart" uri="{C3380CC4-5D6E-409C-BE32-E72D297353CC}">
              <c16:uniqueId val="{00000002-ABDC-4AD8-9195-2324BA3CC47E}"/>
            </c:ext>
          </c:extLst>
        </c:ser>
        <c:dLbls>
          <c:showLegendKey val="0"/>
          <c:showVal val="0"/>
          <c:showCatName val="0"/>
          <c:showSerName val="0"/>
          <c:showPercent val="0"/>
          <c:showBubbleSize val="0"/>
        </c:dLbls>
        <c:axId val="868248176"/>
        <c:axId val="868247760"/>
      </c:scatterChart>
      <c:valAx>
        <c:axId val="868248176"/>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247760"/>
        <c:crosses val="autoZero"/>
        <c:crossBetween val="midCat"/>
      </c:valAx>
      <c:valAx>
        <c:axId val="868247760"/>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2481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rate 0.01</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'Learning Rate'!$D$11:$D$60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'Learning Rate'!$N$11:$N$60</c:f>
              <c:numCache>
                <c:formatCode>0%</c:formatCode>
                <c:ptCount val="50"/>
                <c:pt idx="0">
                  <c:v>0.50431034482758597</c:v>
                </c:pt>
                <c:pt idx="1">
                  <c:v>0.63362068965517204</c:v>
                </c:pt>
                <c:pt idx="2">
                  <c:v>0.74568965517241304</c:v>
                </c:pt>
                <c:pt idx="3">
                  <c:v>0.75</c:v>
                </c:pt>
                <c:pt idx="4">
                  <c:v>0.75862068965517204</c:v>
                </c:pt>
                <c:pt idx="5">
                  <c:v>0.75862068965517204</c:v>
                </c:pt>
                <c:pt idx="6">
                  <c:v>0.75862068965517204</c:v>
                </c:pt>
                <c:pt idx="7">
                  <c:v>0.75862068965517204</c:v>
                </c:pt>
                <c:pt idx="8">
                  <c:v>0.75862068965517204</c:v>
                </c:pt>
                <c:pt idx="9">
                  <c:v>0.75862068965517204</c:v>
                </c:pt>
                <c:pt idx="10">
                  <c:v>0.75862068965517204</c:v>
                </c:pt>
                <c:pt idx="11">
                  <c:v>0.75862068965517204</c:v>
                </c:pt>
                <c:pt idx="12">
                  <c:v>0.75862068965517204</c:v>
                </c:pt>
                <c:pt idx="13">
                  <c:v>0.75431034482758597</c:v>
                </c:pt>
                <c:pt idx="14">
                  <c:v>0.75862068965517204</c:v>
                </c:pt>
                <c:pt idx="15">
                  <c:v>0.75862068965517204</c:v>
                </c:pt>
                <c:pt idx="16">
                  <c:v>0.75862068965517204</c:v>
                </c:pt>
                <c:pt idx="17">
                  <c:v>0.75431034482758597</c:v>
                </c:pt>
                <c:pt idx="18">
                  <c:v>0.75862068965517204</c:v>
                </c:pt>
                <c:pt idx="19">
                  <c:v>0.75862068965517204</c:v>
                </c:pt>
                <c:pt idx="20">
                  <c:v>0.75862068965517204</c:v>
                </c:pt>
                <c:pt idx="21">
                  <c:v>0.75431034482758597</c:v>
                </c:pt>
                <c:pt idx="22">
                  <c:v>0.75862068965517204</c:v>
                </c:pt>
                <c:pt idx="23">
                  <c:v>0.76724137931034397</c:v>
                </c:pt>
                <c:pt idx="24">
                  <c:v>0.75862068965517204</c:v>
                </c:pt>
                <c:pt idx="25">
                  <c:v>0.75862068965517204</c:v>
                </c:pt>
                <c:pt idx="26">
                  <c:v>0.75862068965517204</c:v>
                </c:pt>
                <c:pt idx="27">
                  <c:v>0.75862068965517204</c:v>
                </c:pt>
                <c:pt idx="28">
                  <c:v>0.75862068965517204</c:v>
                </c:pt>
                <c:pt idx="29">
                  <c:v>0.75862068965517204</c:v>
                </c:pt>
                <c:pt idx="30">
                  <c:v>0.75862068965517204</c:v>
                </c:pt>
                <c:pt idx="31">
                  <c:v>0.75862068965517204</c:v>
                </c:pt>
                <c:pt idx="32">
                  <c:v>0.75862068965517204</c:v>
                </c:pt>
                <c:pt idx="33">
                  <c:v>0.75862068965517204</c:v>
                </c:pt>
                <c:pt idx="34">
                  <c:v>0.75862068965517204</c:v>
                </c:pt>
                <c:pt idx="35">
                  <c:v>0.75862068965517204</c:v>
                </c:pt>
                <c:pt idx="36">
                  <c:v>0.76724137931034397</c:v>
                </c:pt>
                <c:pt idx="37">
                  <c:v>0.75862068965517204</c:v>
                </c:pt>
                <c:pt idx="38">
                  <c:v>0.75862068965517204</c:v>
                </c:pt>
                <c:pt idx="39">
                  <c:v>0.75862068965517204</c:v>
                </c:pt>
                <c:pt idx="40">
                  <c:v>0.75862068965517204</c:v>
                </c:pt>
                <c:pt idx="41">
                  <c:v>0.75862068965517204</c:v>
                </c:pt>
                <c:pt idx="42">
                  <c:v>0.75862068965517204</c:v>
                </c:pt>
                <c:pt idx="43">
                  <c:v>0.75862068965517204</c:v>
                </c:pt>
                <c:pt idx="44">
                  <c:v>0.75862068965517204</c:v>
                </c:pt>
                <c:pt idx="45">
                  <c:v>0.75862068965517204</c:v>
                </c:pt>
                <c:pt idx="46">
                  <c:v>0.76724137931034397</c:v>
                </c:pt>
                <c:pt idx="47">
                  <c:v>0.75862068965517204</c:v>
                </c:pt>
                <c:pt idx="48">
                  <c:v>0.75431034482758597</c:v>
                </c:pt>
                <c:pt idx="49">
                  <c:v>0.76293103448275801</c:v>
                </c:pt>
              </c:numCache>
            </c:numRef>
          </c:yVal>
          <c:smooth val="1"/>
          <c:extLst>
            <c:ext xmlns:c16="http://schemas.microsoft.com/office/drawing/2014/chart" uri="{C3380CC4-5D6E-409C-BE32-E72D297353CC}">
              <c16:uniqueId val="{00000000-4285-4DB1-B9A6-DEDA2CC48B63}"/>
            </c:ext>
          </c:extLst>
        </c:ser>
        <c:ser>
          <c:idx val="1"/>
          <c:order val="1"/>
          <c:spPr>
            <a:ln w="19050" cap="rnd">
              <a:solidFill>
                <a:schemeClr val="accent2"/>
              </a:solidFill>
              <a:round/>
            </a:ln>
            <a:effectLst/>
          </c:spPr>
          <c:marker>
            <c:symbol val="none"/>
          </c:marker>
          <c:xVal>
            <c:numRef>
              <c:f>'Learning Rate'!$D$11:$D$60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'Learning Rate'!$O$11:$O$60</c:f>
              <c:numCache>
                <c:formatCode>0%</c:formatCode>
                <c:ptCount val="50"/>
                <c:pt idx="0">
                  <c:v>0.61206896551724099</c:v>
                </c:pt>
                <c:pt idx="1">
                  <c:v>0.67672413793103403</c:v>
                </c:pt>
                <c:pt idx="2">
                  <c:v>0.74568965517241304</c:v>
                </c:pt>
                <c:pt idx="3">
                  <c:v>0.74568965517241304</c:v>
                </c:pt>
                <c:pt idx="4">
                  <c:v>0.75862068965517204</c:v>
                </c:pt>
                <c:pt idx="5">
                  <c:v>0.75862068965517204</c:v>
                </c:pt>
                <c:pt idx="6">
                  <c:v>0.75862068965517204</c:v>
                </c:pt>
                <c:pt idx="7">
                  <c:v>0.75862068965517204</c:v>
                </c:pt>
                <c:pt idx="8">
                  <c:v>0.75431034482758597</c:v>
                </c:pt>
                <c:pt idx="9">
                  <c:v>0.75862068965517204</c:v>
                </c:pt>
                <c:pt idx="10">
                  <c:v>0.75862068965517204</c:v>
                </c:pt>
                <c:pt idx="11">
                  <c:v>0.75862068965517204</c:v>
                </c:pt>
                <c:pt idx="12">
                  <c:v>0.75862068965517204</c:v>
                </c:pt>
                <c:pt idx="13">
                  <c:v>0.75431034482758597</c:v>
                </c:pt>
                <c:pt idx="14">
                  <c:v>0.75431034482758597</c:v>
                </c:pt>
                <c:pt idx="15">
                  <c:v>0.75431034482758597</c:v>
                </c:pt>
                <c:pt idx="16">
                  <c:v>0.75862068965517204</c:v>
                </c:pt>
                <c:pt idx="17">
                  <c:v>0.75431034482758597</c:v>
                </c:pt>
                <c:pt idx="18">
                  <c:v>0.75862068965517204</c:v>
                </c:pt>
                <c:pt idx="19">
                  <c:v>0.75862068965517204</c:v>
                </c:pt>
                <c:pt idx="20">
                  <c:v>0.75862068965517204</c:v>
                </c:pt>
                <c:pt idx="21">
                  <c:v>0.75862068965517204</c:v>
                </c:pt>
                <c:pt idx="22">
                  <c:v>0.75862068965517204</c:v>
                </c:pt>
                <c:pt idx="23">
                  <c:v>0.76724137931034397</c:v>
                </c:pt>
                <c:pt idx="24">
                  <c:v>0.75862068965517204</c:v>
                </c:pt>
                <c:pt idx="25">
                  <c:v>0.75862068965517204</c:v>
                </c:pt>
                <c:pt idx="26">
                  <c:v>0.75862068965517204</c:v>
                </c:pt>
                <c:pt idx="27">
                  <c:v>0.75431034482758597</c:v>
                </c:pt>
                <c:pt idx="28">
                  <c:v>0.75862068965517204</c:v>
                </c:pt>
                <c:pt idx="29">
                  <c:v>0.75862068965517204</c:v>
                </c:pt>
                <c:pt idx="30">
                  <c:v>0.75862068965517204</c:v>
                </c:pt>
                <c:pt idx="31">
                  <c:v>0.75862068965517204</c:v>
                </c:pt>
                <c:pt idx="32">
                  <c:v>0.75862068965517204</c:v>
                </c:pt>
                <c:pt idx="33">
                  <c:v>0.75862068965517204</c:v>
                </c:pt>
                <c:pt idx="34">
                  <c:v>0.75862068965517204</c:v>
                </c:pt>
                <c:pt idx="35">
                  <c:v>0.75862068965517204</c:v>
                </c:pt>
                <c:pt idx="36">
                  <c:v>0.76293103448275801</c:v>
                </c:pt>
                <c:pt idx="37">
                  <c:v>0.75431034482758597</c:v>
                </c:pt>
                <c:pt idx="38">
                  <c:v>0.75862068965517204</c:v>
                </c:pt>
                <c:pt idx="39">
                  <c:v>0.75862068965517204</c:v>
                </c:pt>
                <c:pt idx="40">
                  <c:v>0.75</c:v>
                </c:pt>
                <c:pt idx="41">
                  <c:v>0.75862068965517204</c:v>
                </c:pt>
                <c:pt idx="42">
                  <c:v>0.75862068965517204</c:v>
                </c:pt>
                <c:pt idx="43">
                  <c:v>0.75862068965517204</c:v>
                </c:pt>
                <c:pt idx="44">
                  <c:v>0.75862068965517204</c:v>
                </c:pt>
                <c:pt idx="45">
                  <c:v>0.75862068965517204</c:v>
                </c:pt>
                <c:pt idx="46">
                  <c:v>0.74137931034482696</c:v>
                </c:pt>
                <c:pt idx="47">
                  <c:v>0.75862068965517204</c:v>
                </c:pt>
                <c:pt idx="48">
                  <c:v>0.75862068965517204</c:v>
                </c:pt>
                <c:pt idx="49">
                  <c:v>0.75</c:v>
                </c:pt>
              </c:numCache>
            </c:numRef>
          </c:yVal>
          <c:smooth val="1"/>
          <c:extLst>
            <c:ext xmlns:c16="http://schemas.microsoft.com/office/drawing/2014/chart" uri="{C3380CC4-5D6E-409C-BE32-E72D297353CC}">
              <c16:uniqueId val="{00000001-4285-4DB1-B9A6-DEDA2CC48B63}"/>
            </c:ext>
          </c:extLst>
        </c:ser>
        <c:ser>
          <c:idx val="2"/>
          <c:order val="2"/>
          <c:spPr>
            <a:ln w="19050" cap="rnd">
              <a:solidFill>
                <a:schemeClr val="accent3"/>
              </a:solidFill>
              <a:round/>
            </a:ln>
            <a:effectLst/>
          </c:spPr>
          <c:marker>
            <c:symbol val="none"/>
          </c:marker>
          <c:xVal>
            <c:numRef>
              <c:f>'Learning Rate'!$D$11:$D$60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'Learning Rate'!$M$11:$M$60</c:f>
              <c:numCache>
                <c:formatCode>0%</c:formatCode>
                <c:ptCount val="50"/>
                <c:pt idx="0">
                  <c:v>0.65086206896551702</c:v>
                </c:pt>
                <c:pt idx="1">
                  <c:v>0.68534482758620596</c:v>
                </c:pt>
                <c:pt idx="2">
                  <c:v>0.75431034482758597</c:v>
                </c:pt>
                <c:pt idx="3">
                  <c:v>0.75</c:v>
                </c:pt>
                <c:pt idx="4">
                  <c:v>0.75862068965517204</c:v>
                </c:pt>
                <c:pt idx="5">
                  <c:v>0.75862068965517204</c:v>
                </c:pt>
                <c:pt idx="6">
                  <c:v>0.75862068965517204</c:v>
                </c:pt>
                <c:pt idx="7">
                  <c:v>0.75862068965517204</c:v>
                </c:pt>
                <c:pt idx="8">
                  <c:v>0.75862068965517204</c:v>
                </c:pt>
                <c:pt idx="9">
                  <c:v>0.75862068965517204</c:v>
                </c:pt>
                <c:pt idx="10">
                  <c:v>0.75431034482758597</c:v>
                </c:pt>
                <c:pt idx="11">
                  <c:v>0.75862068965517204</c:v>
                </c:pt>
                <c:pt idx="12">
                  <c:v>0.76293103448275801</c:v>
                </c:pt>
                <c:pt idx="13">
                  <c:v>0.76293103448275801</c:v>
                </c:pt>
                <c:pt idx="14">
                  <c:v>0.75862068965517204</c:v>
                </c:pt>
                <c:pt idx="15">
                  <c:v>0.76293103448275801</c:v>
                </c:pt>
                <c:pt idx="16">
                  <c:v>0.75431034482758597</c:v>
                </c:pt>
                <c:pt idx="17">
                  <c:v>0.75862068965517204</c:v>
                </c:pt>
                <c:pt idx="18">
                  <c:v>0.75862068965517204</c:v>
                </c:pt>
                <c:pt idx="19">
                  <c:v>0.75862068965517204</c:v>
                </c:pt>
                <c:pt idx="20">
                  <c:v>0.75862068965517204</c:v>
                </c:pt>
                <c:pt idx="21">
                  <c:v>0.75431034482758597</c:v>
                </c:pt>
                <c:pt idx="22">
                  <c:v>0.75862068965517204</c:v>
                </c:pt>
                <c:pt idx="23">
                  <c:v>0.76293103448275801</c:v>
                </c:pt>
                <c:pt idx="24">
                  <c:v>0.75862068965517204</c:v>
                </c:pt>
                <c:pt idx="25">
                  <c:v>0.75862068965517204</c:v>
                </c:pt>
                <c:pt idx="26">
                  <c:v>0.75862068965517204</c:v>
                </c:pt>
                <c:pt idx="27">
                  <c:v>0.76293103448275801</c:v>
                </c:pt>
                <c:pt idx="28">
                  <c:v>0.75862068965517204</c:v>
                </c:pt>
                <c:pt idx="29">
                  <c:v>0.75862068965517204</c:v>
                </c:pt>
                <c:pt idx="30">
                  <c:v>0.75862068965517204</c:v>
                </c:pt>
                <c:pt idx="31">
                  <c:v>0.75862068965517204</c:v>
                </c:pt>
                <c:pt idx="32">
                  <c:v>0.75862068965517204</c:v>
                </c:pt>
                <c:pt idx="33">
                  <c:v>0.75862068965517204</c:v>
                </c:pt>
                <c:pt idx="34">
                  <c:v>0.75431034482758597</c:v>
                </c:pt>
                <c:pt idx="35">
                  <c:v>0.75862068965517204</c:v>
                </c:pt>
                <c:pt idx="36">
                  <c:v>0.73706896551724099</c:v>
                </c:pt>
                <c:pt idx="37">
                  <c:v>0.75</c:v>
                </c:pt>
                <c:pt idx="38">
                  <c:v>0.75862068965517204</c:v>
                </c:pt>
                <c:pt idx="39">
                  <c:v>0.75862068965517204</c:v>
                </c:pt>
                <c:pt idx="40">
                  <c:v>0.75431034482758597</c:v>
                </c:pt>
                <c:pt idx="41">
                  <c:v>0.75862068965517204</c:v>
                </c:pt>
                <c:pt idx="42">
                  <c:v>0.75862068965517204</c:v>
                </c:pt>
                <c:pt idx="43">
                  <c:v>0.75862068965517204</c:v>
                </c:pt>
                <c:pt idx="44">
                  <c:v>0.75862068965517204</c:v>
                </c:pt>
                <c:pt idx="45">
                  <c:v>0.75862068965517204</c:v>
                </c:pt>
                <c:pt idx="46">
                  <c:v>0.77155172413793105</c:v>
                </c:pt>
                <c:pt idx="47">
                  <c:v>0.75862068965517204</c:v>
                </c:pt>
                <c:pt idx="48">
                  <c:v>0.75431034482758597</c:v>
                </c:pt>
                <c:pt idx="49">
                  <c:v>0.75862068965517204</c:v>
                </c:pt>
              </c:numCache>
            </c:numRef>
          </c:yVal>
          <c:smooth val="1"/>
          <c:extLst>
            <c:ext xmlns:c16="http://schemas.microsoft.com/office/drawing/2014/chart" uri="{C3380CC4-5D6E-409C-BE32-E72D297353CC}">
              <c16:uniqueId val="{00000002-4285-4DB1-B9A6-DEDA2CC48B63}"/>
            </c:ext>
          </c:extLst>
        </c:ser>
        <c:dLbls>
          <c:showLegendKey val="0"/>
          <c:showVal val="0"/>
          <c:showCatName val="0"/>
          <c:showSerName val="0"/>
          <c:showPercent val="0"/>
          <c:showBubbleSize val="0"/>
        </c:dLbls>
        <c:axId val="868248176"/>
        <c:axId val="868247760"/>
      </c:scatterChart>
      <c:valAx>
        <c:axId val="86824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247760"/>
        <c:crosses val="autoZero"/>
        <c:crossBetween val="midCat"/>
      </c:valAx>
      <c:valAx>
        <c:axId val="868247760"/>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2481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 HU</a:t>
            </a:r>
            <a:r>
              <a:rPr lang="en-US" baseline="0"/>
              <a:t> in Sample File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c:v>
          </c:tx>
          <c:spPr>
            <a:ln w="19050" cap="rnd">
              <a:solidFill>
                <a:schemeClr val="accent1"/>
              </a:solidFill>
              <a:round/>
            </a:ln>
            <a:effectLst/>
          </c:spPr>
          <c:marker>
            <c:symbol val="none"/>
          </c:marker>
          <c:cat>
            <c:numRef>
              <c:f>'Hidden Units'!$E$16:$E$65</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'Hidden Units'!$G$16:$G$65</c:f>
              <c:numCache>
                <c:formatCode>0%</c:formatCode>
                <c:ptCount val="50"/>
                <c:pt idx="0">
                  <c:v>0.74137931034482696</c:v>
                </c:pt>
                <c:pt idx="1">
                  <c:v>0.79310344827586199</c:v>
                </c:pt>
                <c:pt idx="2">
                  <c:v>0.84482758620689602</c:v>
                </c:pt>
                <c:pt idx="3">
                  <c:v>0.88793103448275801</c:v>
                </c:pt>
                <c:pt idx="4">
                  <c:v>0.88362068965517204</c:v>
                </c:pt>
                <c:pt idx="5">
                  <c:v>0.943965517241379</c:v>
                </c:pt>
                <c:pt idx="6">
                  <c:v>0.96120689655172398</c:v>
                </c:pt>
                <c:pt idx="7">
                  <c:v>0.95258620689655105</c:v>
                </c:pt>
                <c:pt idx="8">
                  <c:v>0.97844827586206895</c:v>
                </c:pt>
                <c:pt idx="9">
                  <c:v>0.96120689655172398</c:v>
                </c:pt>
                <c:pt idx="10">
                  <c:v>0.98275862068965503</c:v>
                </c:pt>
                <c:pt idx="11">
                  <c:v>0.97844827586206895</c:v>
                </c:pt>
                <c:pt idx="12">
                  <c:v>0.99568965517241304</c:v>
                </c:pt>
                <c:pt idx="13">
                  <c:v>0.98706896551724099</c:v>
                </c:pt>
                <c:pt idx="14">
                  <c:v>0.97844827586206895</c:v>
                </c:pt>
                <c:pt idx="15">
                  <c:v>0.98275862068965503</c:v>
                </c:pt>
                <c:pt idx="16">
                  <c:v>0.99568965517241304</c:v>
                </c:pt>
                <c:pt idx="17">
                  <c:v>0.98706896551724099</c:v>
                </c:pt>
                <c:pt idx="18">
                  <c:v>1</c:v>
                </c:pt>
                <c:pt idx="19">
                  <c:v>0.99568965517241304</c:v>
                </c:pt>
                <c:pt idx="20">
                  <c:v>0.98706896551724099</c:v>
                </c:pt>
                <c:pt idx="21">
                  <c:v>0.99568965517241304</c:v>
                </c:pt>
                <c:pt idx="22">
                  <c:v>0.98706896551724099</c:v>
                </c:pt>
                <c:pt idx="23">
                  <c:v>0.99137931034482696</c:v>
                </c:pt>
                <c:pt idx="24">
                  <c:v>0.99568965517241304</c:v>
                </c:pt>
                <c:pt idx="25">
                  <c:v>0.97413793103448199</c:v>
                </c:pt>
                <c:pt idx="26">
                  <c:v>0.99568965517241304</c:v>
                </c:pt>
                <c:pt idx="27">
                  <c:v>0.98706896551724099</c:v>
                </c:pt>
                <c:pt idx="28">
                  <c:v>0.99568965517241304</c:v>
                </c:pt>
                <c:pt idx="29">
                  <c:v>1</c:v>
                </c:pt>
                <c:pt idx="30">
                  <c:v>1</c:v>
                </c:pt>
                <c:pt idx="31">
                  <c:v>0.98275862068965503</c:v>
                </c:pt>
                <c:pt idx="32">
                  <c:v>1</c:v>
                </c:pt>
                <c:pt idx="33">
                  <c:v>0.99568965517241304</c:v>
                </c:pt>
                <c:pt idx="34">
                  <c:v>0.99568965517241304</c:v>
                </c:pt>
                <c:pt idx="35">
                  <c:v>1</c:v>
                </c:pt>
                <c:pt idx="36">
                  <c:v>0.99568965517241304</c:v>
                </c:pt>
                <c:pt idx="37">
                  <c:v>0.99568965517241304</c:v>
                </c:pt>
                <c:pt idx="38">
                  <c:v>0.98275862068965503</c:v>
                </c:pt>
                <c:pt idx="39">
                  <c:v>0.99568965517241304</c:v>
                </c:pt>
                <c:pt idx="40">
                  <c:v>1</c:v>
                </c:pt>
                <c:pt idx="41">
                  <c:v>1</c:v>
                </c:pt>
                <c:pt idx="42">
                  <c:v>0.99568965517241304</c:v>
                </c:pt>
                <c:pt idx="43">
                  <c:v>1</c:v>
                </c:pt>
                <c:pt idx="44">
                  <c:v>0.99568965517241304</c:v>
                </c:pt>
                <c:pt idx="45">
                  <c:v>1</c:v>
                </c:pt>
                <c:pt idx="46">
                  <c:v>0.99568965517241304</c:v>
                </c:pt>
                <c:pt idx="47">
                  <c:v>1</c:v>
                </c:pt>
                <c:pt idx="48">
                  <c:v>1</c:v>
                </c:pt>
                <c:pt idx="49">
                  <c:v>0.99137931034482696</c:v>
                </c:pt>
              </c:numCache>
            </c:numRef>
          </c:val>
          <c:smooth val="0"/>
          <c:extLst>
            <c:ext xmlns:c16="http://schemas.microsoft.com/office/drawing/2014/chart" uri="{C3380CC4-5D6E-409C-BE32-E72D297353CC}">
              <c16:uniqueId val="{00000000-6BD1-4561-B17F-10EF6EF818E7}"/>
            </c:ext>
          </c:extLst>
        </c:ser>
        <c:ser>
          <c:idx val="1"/>
          <c:order val="1"/>
          <c:tx>
            <c:v>Test</c:v>
          </c:tx>
          <c:spPr>
            <a:ln w="19050" cap="rnd">
              <a:solidFill>
                <a:schemeClr val="accent2"/>
              </a:solidFill>
              <a:round/>
            </a:ln>
            <a:effectLst/>
          </c:spPr>
          <c:marker>
            <c:symbol val="none"/>
          </c:marker>
          <c:cat>
            <c:numRef>
              <c:f>'Hidden Units'!$E$16:$E$65</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'Hidden Units'!$F$16:$F$65</c:f>
              <c:numCache>
                <c:formatCode>0%</c:formatCode>
                <c:ptCount val="50"/>
                <c:pt idx="0">
                  <c:v>0.27155172413793099</c:v>
                </c:pt>
                <c:pt idx="1">
                  <c:v>0.36637931034482701</c:v>
                </c:pt>
                <c:pt idx="2">
                  <c:v>0.42672413793103398</c:v>
                </c:pt>
                <c:pt idx="3">
                  <c:v>0.59482758620689602</c:v>
                </c:pt>
                <c:pt idx="4">
                  <c:v>0.57327586206896497</c:v>
                </c:pt>
                <c:pt idx="5">
                  <c:v>0.53017241379310298</c:v>
                </c:pt>
                <c:pt idx="6">
                  <c:v>0.53448275862068895</c:v>
                </c:pt>
                <c:pt idx="7">
                  <c:v>0.64655172413793105</c:v>
                </c:pt>
                <c:pt idx="8">
                  <c:v>0.64224137931034397</c:v>
                </c:pt>
                <c:pt idx="9">
                  <c:v>0.64655172413793105</c:v>
                </c:pt>
                <c:pt idx="10">
                  <c:v>0.66810344827586199</c:v>
                </c:pt>
                <c:pt idx="11">
                  <c:v>0.67672413793103403</c:v>
                </c:pt>
                <c:pt idx="12">
                  <c:v>0.65948275862068895</c:v>
                </c:pt>
                <c:pt idx="13">
                  <c:v>0.65086206896551702</c:v>
                </c:pt>
                <c:pt idx="14">
                  <c:v>0.568965517241379</c:v>
                </c:pt>
                <c:pt idx="15">
                  <c:v>0.66810344827586199</c:v>
                </c:pt>
                <c:pt idx="16">
                  <c:v>0.65086206896551702</c:v>
                </c:pt>
                <c:pt idx="17">
                  <c:v>0.65517241379310298</c:v>
                </c:pt>
                <c:pt idx="18">
                  <c:v>0.65517241379310298</c:v>
                </c:pt>
                <c:pt idx="19">
                  <c:v>0.67241379310344795</c:v>
                </c:pt>
                <c:pt idx="20">
                  <c:v>0.68534482758620596</c:v>
                </c:pt>
                <c:pt idx="21">
                  <c:v>0.59913793103448199</c:v>
                </c:pt>
                <c:pt idx="22">
                  <c:v>0.66810344827586199</c:v>
                </c:pt>
                <c:pt idx="23">
                  <c:v>0.68534482758620596</c:v>
                </c:pt>
                <c:pt idx="24">
                  <c:v>0.66810344827586199</c:v>
                </c:pt>
                <c:pt idx="25">
                  <c:v>0.65517241379310298</c:v>
                </c:pt>
                <c:pt idx="26">
                  <c:v>0.67672413793103403</c:v>
                </c:pt>
                <c:pt idx="27">
                  <c:v>0.63793103448275801</c:v>
                </c:pt>
                <c:pt idx="28">
                  <c:v>0.67241379310344795</c:v>
                </c:pt>
                <c:pt idx="29">
                  <c:v>0.68103448275862</c:v>
                </c:pt>
                <c:pt idx="30">
                  <c:v>0.67241379310344795</c:v>
                </c:pt>
                <c:pt idx="31">
                  <c:v>0.65086206896551702</c:v>
                </c:pt>
                <c:pt idx="32">
                  <c:v>0.63362068965517204</c:v>
                </c:pt>
                <c:pt idx="33">
                  <c:v>0.65517241379310298</c:v>
                </c:pt>
                <c:pt idx="34">
                  <c:v>0.69827586206896497</c:v>
                </c:pt>
                <c:pt idx="35">
                  <c:v>0.66810344827586199</c:v>
                </c:pt>
                <c:pt idx="36">
                  <c:v>0.66379310344827502</c:v>
                </c:pt>
                <c:pt idx="37">
                  <c:v>0.63793103448275801</c:v>
                </c:pt>
                <c:pt idx="38">
                  <c:v>0.62068965517241304</c:v>
                </c:pt>
                <c:pt idx="39">
                  <c:v>0.66379310344827502</c:v>
                </c:pt>
                <c:pt idx="40">
                  <c:v>0.62931034482758597</c:v>
                </c:pt>
                <c:pt idx="41">
                  <c:v>0.61637931034482696</c:v>
                </c:pt>
                <c:pt idx="42">
                  <c:v>0.65086206896551702</c:v>
                </c:pt>
                <c:pt idx="43">
                  <c:v>0.63793103448275801</c:v>
                </c:pt>
                <c:pt idx="44">
                  <c:v>0.68965517241379304</c:v>
                </c:pt>
                <c:pt idx="45">
                  <c:v>0.62931034482758597</c:v>
                </c:pt>
                <c:pt idx="46">
                  <c:v>0.67241379310344795</c:v>
                </c:pt>
                <c:pt idx="47">
                  <c:v>0.65948275862068895</c:v>
                </c:pt>
                <c:pt idx="48">
                  <c:v>0.68965517241379304</c:v>
                </c:pt>
                <c:pt idx="49">
                  <c:v>0.67241379310344795</c:v>
                </c:pt>
              </c:numCache>
            </c:numRef>
          </c:val>
          <c:smooth val="0"/>
          <c:extLst>
            <c:ext xmlns:c16="http://schemas.microsoft.com/office/drawing/2014/chart" uri="{C3380CC4-5D6E-409C-BE32-E72D297353CC}">
              <c16:uniqueId val="{00000001-6BD1-4561-B17F-10EF6EF818E7}"/>
            </c:ext>
          </c:extLst>
        </c:ser>
        <c:ser>
          <c:idx val="2"/>
          <c:order val="2"/>
          <c:tx>
            <c:v>Tune</c:v>
          </c:tx>
          <c:spPr>
            <a:ln w="19050" cap="rnd">
              <a:solidFill>
                <a:schemeClr val="accent3"/>
              </a:solidFill>
              <a:round/>
            </a:ln>
            <a:effectLst/>
          </c:spPr>
          <c:marker>
            <c:symbol val="none"/>
          </c:marker>
          <c:cat>
            <c:numRef>
              <c:f>'Hidden Units'!$E$16:$E$65</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'Hidden Units'!$H$16:$H$65</c:f>
              <c:numCache>
                <c:formatCode>0%</c:formatCode>
                <c:ptCount val="50"/>
                <c:pt idx="0">
                  <c:v>0.21982758620689599</c:v>
                </c:pt>
                <c:pt idx="1">
                  <c:v>0.40517241379310298</c:v>
                </c:pt>
                <c:pt idx="2">
                  <c:v>0.42241379310344801</c:v>
                </c:pt>
                <c:pt idx="3">
                  <c:v>0.63362068965517204</c:v>
                </c:pt>
                <c:pt idx="4">
                  <c:v>0.61206896551724099</c:v>
                </c:pt>
                <c:pt idx="5">
                  <c:v>0.59482758620689602</c:v>
                </c:pt>
                <c:pt idx="6">
                  <c:v>0.65086206896551702</c:v>
                </c:pt>
                <c:pt idx="7">
                  <c:v>0.78879310344827502</c:v>
                </c:pt>
                <c:pt idx="8">
                  <c:v>0.75862068965517204</c:v>
                </c:pt>
                <c:pt idx="9">
                  <c:v>0.77586206896551702</c:v>
                </c:pt>
                <c:pt idx="10">
                  <c:v>0.76724137931034397</c:v>
                </c:pt>
                <c:pt idx="11">
                  <c:v>0.77155172413793105</c:v>
                </c:pt>
                <c:pt idx="12">
                  <c:v>0.74137931034482696</c:v>
                </c:pt>
                <c:pt idx="13">
                  <c:v>0.73275862068965503</c:v>
                </c:pt>
                <c:pt idx="14">
                  <c:v>0.75862068965517204</c:v>
                </c:pt>
                <c:pt idx="15">
                  <c:v>0.75862068965517204</c:v>
                </c:pt>
                <c:pt idx="16">
                  <c:v>0.75862068965517204</c:v>
                </c:pt>
                <c:pt idx="17">
                  <c:v>0.77586206896551702</c:v>
                </c:pt>
                <c:pt idx="18">
                  <c:v>0.74568965517241304</c:v>
                </c:pt>
                <c:pt idx="19">
                  <c:v>0.78448275862068895</c:v>
                </c:pt>
                <c:pt idx="20">
                  <c:v>0.76724137931034397</c:v>
                </c:pt>
                <c:pt idx="21">
                  <c:v>0.73275862068965503</c:v>
                </c:pt>
                <c:pt idx="22">
                  <c:v>0.77155172413793105</c:v>
                </c:pt>
                <c:pt idx="23">
                  <c:v>0.75862068965517204</c:v>
                </c:pt>
                <c:pt idx="24">
                  <c:v>0.74568965517241304</c:v>
                </c:pt>
                <c:pt idx="25">
                  <c:v>0.75862068965517204</c:v>
                </c:pt>
                <c:pt idx="26">
                  <c:v>0.75862068965517204</c:v>
                </c:pt>
                <c:pt idx="27">
                  <c:v>0.75431034482758597</c:v>
                </c:pt>
                <c:pt idx="28">
                  <c:v>0.78017241379310298</c:v>
                </c:pt>
                <c:pt idx="29">
                  <c:v>0.75862068965517204</c:v>
                </c:pt>
                <c:pt idx="30">
                  <c:v>0.76293103448275801</c:v>
                </c:pt>
                <c:pt idx="31">
                  <c:v>0.76724137931034397</c:v>
                </c:pt>
                <c:pt idx="32">
                  <c:v>0.75862068965517204</c:v>
                </c:pt>
                <c:pt idx="33">
                  <c:v>0.75862068965517204</c:v>
                </c:pt>
                <c:pt idx="34">
                  <c:v>0.78879310344827502</c:v>
                </c:pt>
                <c:pt idx="35">
                  <c:v>0.78879310344827502</c:v>
                </c:pt>
                <c:pt idx="36">
                  <c:v>0.77155172413793105</c:v>
                </c:pt>
                <c:pt idx="37">
                  <c:v>0.75862068965517204</c:v>
                </c:pt>
                <c:pt idx="38">
                  <c:v>0.76724137931034397</c:v>
                </c:pt>
                <c:pt idx="39">
                  <c:v>0.75862068965517204</c:v>
                </c:pt>
                <c:pt idx="40">
                  <c:v>0.75431034482758597</c:v>
                </c:pt>
                <c:pt idx="41">
                  <c:v>0.72413793103448199</c:v>
                </c:pt>
                <c:pt idx="42">
                  <c:v>0.73275862068965503</c:v>
                </c:pt>
                <c:pt idx="43">
                  <c:v>0.74568965517241304</c:v>
                </c:pt>
                <c:pt idx="44">
                  <c:v>0.77155172413793105</c:v>
                </c:pt>
                <c:pt idx="45">
                  <c:v>0.75431034482758597</c:v>
                </c:pt>
                <c:pt idx="46">
                  <c:v>0.78448275862068895</c:v>
                </c:pt>
                <c:pt idx="47">
                  <c:v>0.73706896551724099</c:v>
                </c:pt>
                <c:pt idx="48">
                  <c:v>0.77155172413793105</c:v>
                </c:pt>
                <c:pt idx="49">
                  <c:v>0.75</c:v>
                </c:pt>
              </c:numCache>
            </c:numRef>
          </c:val>
          <c:smooth val="0"/>
          <c:extLst>
            <c:ext xmlns:c16="http://schemas.microsoft.com/office/drawing/2014/chart" uri="{C3380CC4-5D6E-409C-BE32-E72D297353CC}">
              <c16:uniqueId val="{00000002-6BD1-4561-B17F-10EF6EF818E7}"/>
            </c:ext>
          </c:extLst>
        </c:ser>
        <c:dLbls>
          <c:showLegendKey val="0"/>
          <c:showVal val="0"/>
          <c:showCatName val="0"/>
          <c:showSerName val="0"/>
          <c:showPercent val="0"/>
          <c:showBubbleSize val="0"/>
        </c:dLbls>
        <c:smooth val="0"/>
        <c:axId val="853748400"/>
        <c:axId val="817757600"/>
      </c:lineChart>
      <c:catAx>
        <c:axId val="853748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757600"/>
        <c:crosses val="autoZero"/>
        <c:auto val="1"/>
        <c:lblAlgn val="ctr"/>
        <c:lblOffset val="100"/>
        <c:noMultiLvlLbl val="0"/>
      </c:catAx>
      <c:valAx>
        <c:axId val="81775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7484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 HU</a:t>
            </a:r>
            <a:r>
              <a:rPr lang="en-US" baseline="0"/>
              <a:t> in Sample File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none"/>
          </c:marker>
          <c:cat>
            <c:numRef>
              <c:f>'Hidden Units'!$E$71:$E$120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'Hidden Units'!$G$71:$G$120</c:f>
              <c:numCache>
                <c:formatCode>0%</c:formatCode>
                <c:ptCount val="50"/>
                <c:pt idx="0">
                  <c:v>0.75431034482758597</c:v>
                </c:pt>
                <c:pt idx="1">
                  <c:v>0.73275862068965503</c:v>
                </c:pt>
                <c:pt idx="2">
                  <c:v>0.75</c:v>
                </c:pt>
                <c:pt idx="3">
                  <c:v>0.79310344827586199</c:v>
                </c:pt>
                <c:pt idx="4">
                  <c:v>0.82327586206896497</c:v>
                </c:pt>
                <c:pt idx="5">
                  <c:v>0.84051724137931005</c:v>
                </c:pt>
                <c:pt idx="6">
                  <c:v>0.86637931034482696</c:v>
                </c:pt>
                <c:pt idx="7">
                  <c:v>0.88793103448275801</c:v>
                </c:pt>
                <c:pt idx="8">
                  <c:v>0.85344827586206895</c:v>
                </c:pt>
                <c:pt idx="9">
                  <c:v>0.89655172413793105</c:v>
                </c:pt>
                <c:pt idx="10">
                  <c:v>0.90948275862068895</c:v>
                </c:pt>
                <c:pt idx="11">
                  <c:v>0.92241379310344795</c:v>
                </c:pt>
                <c:pt idx="12">
                  <c:v>0.95258620689655105</c:v>
                </c:pt>
                <c:pt idx="13">
                  <c:v>0.90517241379310298</c:v>
                </c:pt>
                <c:pt idx="14">
                  <c:v>0.92672413793103403</c:v>
                </c:pt>
                <c:pt idx="15">
                  <c:v>0.92241379310344795</c:v>
                </c:pt>
                <c:pt idx="16">
                  <c:v>0.96120689655172398</c:v>
                </c:pt>
                <c:pt idx="17">
                  <c:v>0.92672413793103403</c:v>
                </c:pt>
                <c:pt idx="18">
                  <c:v>0.93103448275862</c:v>
                </c:pt>
                <c:pt idx="19">
                  <c:v>0.90948275862068895</c:v>
                </c:pt>
                <c:pt idx="20">
                  <c:v>0.94827586206896497</c:v>
                </c:pt>
                <c:pt idx="21">
                  <c:v>0.96120689655172398</c:v>
                </c:pt>
                <c:pt idx="22">
                  <c:v>0.93965517241379304</c:v>
                </c:pt>
                <c:pt idx="23">
                  <c:v>0.94827586206896497</c:v>
                </c:pt>
                <c:pt idx="24">
                  <c:v>0.93965517241379304</c:v>
                </c:pt>
                <c:pt idx="25">
                  <c:v>0.96551724137931005</c:v>
                </c:pt>
                <c:pt idx="26">
                  <c:v>0.92241379310344795</c:v>
                </c:pt>
                <c:pt idx="27">
                  <c:v>0.96551724137931005</c:v>
                </c:pt>
                <c:pt idx="28">
                  <c:v>0.95258620689655105</c:v>
                </c:pt>
                <c:pt idx="29">
                  <c:v>0.97413793103448199</c:v>
                </c:pt>
                <c:pt idx="30">
                  <c:v>0.943965517241379</c:v>
                </c:pt>
                <c:pt idx="31">
                  <c:v>0.93534482758620596</c:v>
                </c:pt>
                <c:pt idx="32">
                  <c:v>0.96120689655172398</c:v>
                </c:pt>
                <c:pt idx="33">
                  <c:v>0.943965517241379</c:v>
                </c:pt>
                <c:pt idx="34">
                  <c:v>0.96551724137931005</c:v>
                </c:pt>
                <c:pt idx="35">
                  <c:v>0.91810344827586199</c:v>
                </c:pt>
                <c:pt idx="36">
                  <c:v>0.95258620689655105</c:v>
                </c:pt>
                <c:pt idx="37">
                  <c:v>0.95258620689655105</c:v>
                </c:pt>
                <c:pt idx="38">
                  <c:v>0.93965517241379304</c:v>
                </c:pt>
                <c:pt idx="39">
                  <c:v>0.94827586206896497</c:v>
                </c:pt>
                <c:pt idx="40">
                  <c:v>0.97413793103448199</c:v>
                </c:pt>
                <c:pt idx="41">
                  <c:v>0.94827586206896497</c:v>
                </c:pt>
                <c:pt idx="42">
                  <c:v>0.96120689655172398</c:v>
                </c:pt>
                <c:pt idx="43">
                  <c:v>0.93965517241379304</c:v>
                </c:pt>
                <c:pt idx="44">
                  <c:v>0.96120689655172398</c:v>
                </c:pt>
                <c:pt idx="45">
                  <c:v>0.93534482758620596</c:v>
                </c:pt>
                <c:pt idx="46">
                  <c:v>0.95258620689655105</c:v>
                </c:pt>
                <c:pt idx="47">
                  <c:v>0.95689655172413701</c:v>
                </c:pt>
                <c:pt idx="48">
                  <c:v>0.96551724137931005</c:v>
                </c:pt>
                <c:pt idx="49">
                  <c:v>0.96982758620689602</c:v>
                </c:pt>
              </c:numCache>
            </c:numRef>
          </c:val>
          <c:smooth val="0"/>
          <c:extLst>
            <c:ext xmlns:c16="http://schemas.microsoft.com/office/drawing/2014/chart" uri="{C3380CC4-5D6E-409C-BE32-E72D297353CC}">
              <c16:uniqueId val="{00000000-1311-44ED-B141-CA0F8B7FCEEB}"/>
            </c:ext>
          </c:extLst>
        </c:ser>
        <c:ser>
          <c:idx val="1"/>
          <c:order val="1"/>
          <c:spPr>
            <a:ln w="19050" cap="rnd">
              <a:solidFill>
                <a:schemeClr val="accent2"/>
              </a:solidFill>
              <a:round/>
            </a:ln>
            <a:effectLst/>
          </c:spPr>
          <c:marker>
            <c:symbol val="none"/>
          </c:marker>
          <c:cat>
            <c:numRef>
              <c:f>'Hidden Units'!$E$71:$E$120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'Hidden Units'!$F$71:$F$120</c:f>
              <c:numCache>
                <c:formatCode>0%</c:formatCode>
                <c:ptCount val="50"/>
                <c:pt idx="0">
                  <c:v>0.75862068965517204</c:v>
                </c:pt>
                <c:pt idx="1">
                  <c:v>0.26724137931034397</c:v>
                </c:pt>
                <c:pt idx="2">
                  <c:v>0.59482758620689602</c:v>
                </c:pt>
                <c:pt idx="3">
                  <c:v>0.58189655172413701</c:v>
                </c:pt>
                <c:pt idx="4">
                  <c:v>0.54310344827586199</c:v>
                </c:pt>
                <c:pt idx="5">
                  <c:v>0.57327586206896497</c:v>
                </c:pt>
                <c:pt idx="6">
                  <c:v>0.63362068965517204</c:v>
                </c:pt>
                <c:pt idx="7">
                  <c:v>0.45689655172413701</c:v>
                </c:pt>
                <c:pt idx="8">
                  <c:v>0.64224137931034397</c:v>
                </c:pt>
                <c:pt idx="9">
                  <c:v>0.68103448275862</c:v>
                </c:pt>
                <c:pt idx="10">
                  <c:v>0.59051724137931005</c:v>
                </c:pt>
                <c:pt idx="11">
                  <c:v>0.70258620689655105</c:v>
                </c:pt>
                <c:pt idx="12">
                  <c:v>0.67241379310344795</c:v>
                </c:pt>
                <c:pt idx="13">
                  <c:v>0.68965517241379304</c:v>
                </c:pt>
                <c:pt idx="14">
                  <c:v>0.62068965517241304</c:v>
                </c:pt>
                <c:pt idx="15">
                  <c:v>0.66810344827586199</c:v>
                </c:pt>
                <c:pt idx="16">
                  <c:v>0.68103448275862</c:v>
                </c:pt>
                <c:pt idx="17">
                  <c:v>0.58189655172413701</c:v>
                </c:pt>
                <c:pt idx="18">
                  <c:v>0.69827586206896497</c:v>
                </c:pt>
                <c:pt idx="19">
                  <c:v>0.71120689655172398</c:v>
                </c:pt>
                <c:pt idx="20">
                  <c:v>0.68534482758620596</c:v>
                </c:pt>
                <c:pt idx="21">
                  <c:v>0.62068965517241304</c:v>
                </c:pt>
                <c:pt idx="22">
                  <c:v>0.70258620689655105</c:v>
                </c:pt>
                <c:pt idx="23">
                  <c:v>0.68103448275862</c:v>
                </c:pt>
                <c:pt idx="24">
                  <c:v>0.68534482758620596</c:v>
                </c:pt>
                <c:pt idx="25">
                  <c:v>0.67241379310344795</c:v>
                </c:pt>
                <c:pt idx="26">
                  <c:v>0.72413793103448199</c:v>
                </c:pt>
                <c:pt idx="27">
                  <c:v>0.70258620689655105</c:v>
                </c:pt>
                <c:pt idx="28">
                  <c:v>0.67241379310344795</c:v>
                </c:pt>
                <c:pt idx="29">
                  <c:v>0.66810344827586199</c:v>
                </c:pt>
                <c:pt idx="30">
                  <c:v>0.69827586206896497</c:v>
                </c:pt>
                <c:pt idx="31">
                  <c:v>0.71551724137931005</c:v>
                </c:pt>
                <c:pt idx="32">
                  <c:v>0.67672413793103403</c:v>
                </c:pt>
                <c:pt idx="33">
                  <c:v>0.70689655172413701</c:v>
                </c:pt>
                <c:pt idx="34">
                  <c:v>0.70258620689655105</c:v>
                </c:pt>
                <c:pt idx="35">
                  <c:v>0.72844827586206895</c:v>
                </c:pt>
                <c:pt idx="36">
                  <c:v>0.66810344827586199</c:v>
                </c:pt>
                <c:pt idx="37">
                  <c:v>0.68965517241379304</c:v>
                </c:pt>
                <c:pt idx="38">
                  <c:v>0.74137931034482696</c:v>
                </c:pt>
                <c:pt idx="39">
                  <c:v>0.68103448275862</c:v>
                </c:pt>
                <c:pt idx="40">
                  <c:v>0.66810344827586199</c:v>
                </c:pt>
                <c:pt idx="41">
                  <c:v>0.64224137931034397</c:v>
                </c:pt>
                <c:pt idx="42">
                  <c:v>0.54310344827586199</c:v>
                </c:pt>
                <c:pt idx="43">
                  <c:v>0.69827586206896497</c:v>
                </c:pt>
                <c:pt idx="44">
                  <c:v>0.71551724137931005</c:v>
                </c:pt>
                <c:pt idx="45">
                  <c:v>0.68965517241379304</c:v>
                </c:pt>
                <c:pt idx="46">
                  <c:v>0.65086206896551702</c:v>
                </c:pt>
                <c:pt idx="47">
                  <c:v>0.68965517241379304</c:v>
                </c:pt>
                <c:pt idx="48">
                  <c:v>0.71120689655172398</c:v>
                </c:pt>
                <c:pt idx="49">
                  <c:v>0.69827586206896497</c:v>
                </c:pt>
              </c:numCache>
            </c:numRef>
          </c:val>
          <c:smooth val="0"/>
          <c:extLst>
            <c:ext xmlns:c16="http://schemas.microsoft.com/office/drawing/2014/chart" uri="{C3380CC4-5D6E-409C-BE32-E72D297353CC}">
              <c16:uniqueId val="{00000001-1311-44ED-B141-CA0F8B7FCEEB}"/>
            </c:ext>
          </c:extLst>
        </c:ser>
        <c:ser>
          <c:idx val="2"/>
          <c:order val="2"/>
          <c:spPr>
            <a:ln w="19050" cap="rnd">
              <a:solidFill>
                <a:schemeClr val="accent3"/>
              </a:solidFill>
              <a:round/>
            </a:ln>
            <a:effectLst/>
          </c:spPr>
          <c:marker>
            <c:symbol val="none"/>
          </c:marker>
          <c:cat>
            <c:numRef>
              <c:f>'Hidden Units'!$E$71:$E$120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'Hidden Units'!$H$71:$H$120</c:f>
              <c:numCache>
                <c:formatCode>0%</c:formatCode>
                <c:ptCount val="50"/>
                <c:pt idx="0">
                  <c:v>0.75862068965517204</c:v>
                </c:pt>
                <c:pt idx="1">
                  <c:v>0.28879310344827502</c:v>
                </c:pt>
                <c:pt idx="2">
                  <c:v>0.57758620689655105</c:v>
                </c:pt>
                <c:pt idx="3">
                  <c:v>0.59051724137931005</c:v>
                </c:pt>
                <c:pt idx="4">
                  <c:v>0.57758620689655105</c:v>
                </c:pt>
                <c:pt idx="5">
                  <c:v>0.59051724137931005</c:v>
                </c:pt>
                <c:pt idx="6">
                  <c:v>0.71982758620689602</c:v>
                </c:pt>
                <c:pt idx="7">
                  <c:v>0.56465517241379304</c:v>
                </c:pt>
                <c:pt idx="8">
                  <c:v>0.62931034482758597</c:v>
                </c:pt>
                <c:pt idx="9">
                  <c:v>0.73275862068965503</c:v>
                </c:pt>
                <c:pt idx="10">
                  <c:v>0.66379310344827502</c:v>
                </c:pt>
                <c:pt idx="11">
                  <c:v>0.77586206896551702</c:v>
                </c:pt>
                <c:pt idx="12">
                  <c:v>0.75862068965517204</c:v>
                </c:pt>
                <c:pt idx="13">
                  <c:v>0.74137931034482696</c:v>
                </c:pt>
                <c:pt idx="14">
                  <c:v>0.76724137931034397</c:v>
                </c:pt>
                <c:pt idx="15">
                  <c:v>0.74137931034482696</c:v>
                </c:pt>
                <c:pt idx="16">
                  <c:v>0.80172413793103403</c:v>
                </c:pt>
                <c:pt idx="17">
                  <c:v>0.64224137931034397</c:v>
                </c:pt>
                <c:pt idx="18">
                  <c:v>0.79741379310344795</c:v>
                </c:pt>
                <c:pt idx="19">
                  <c:v>0.81034482758620596</c:v>
                </c:pt>
                <c:pt idx="20">
                  <c:v>0.74568965517241304</c:v>
                </c:pt>
                <c:pt idx="21">
                  <c:v>0.71551724137931005</c:v>
                </c:pt>
                <c:pt idx="22">
                  <c:v>0.79310344827586199</c:v>
                </c:pt>
                <c:pt idx="23">
                  <c:v>0.80603448275862</c:v>
                </c:pt>
                <c:pt idx="24">
                  <c:v>0.80172413793103403</c:v>
                </c:pt>
                <c:pt idx="25">
                  <c:v>0.75</c:v>
                </c:pt>
                <c:pt idx="26">
                  <c:v>0.818965517241379</c:v>
                </c:pt>
                <c:pt idx="27">
                  <c:v>0.78448275862068895</c:v>
                </c:pt>
                <c:pt idx="28">
                  <c:v>0.77586206896551702</c:v>
                </c:pt>
                <c:pt idx="29">
                  <c:v>0.78017241379310298</c:v>
                </c:pt>
                <c:pt idx="30">
                  <c:v>0.78879310344827502</c:v>
                </c:pt>
                <c:pt idx="31">
                  <c:v>0.78017241379310298</c:v>
                </c:pt>
                <c:pt idx="32">
                  <c:v>0.78448275862068895</c:v>
                </c:pt>
                <c:pt idx="33">
                  <c:v>0.78017241379310298</c:v>
                </c:pt>
                <c:pt idx="34">
                  <c:v>0.80603448275862</c:v>
                </c:pt>
                <c:pt idx="35">
                  <c:v>0.83189655172413701</c:v>
                </c:pt>
                <c:pt idx="36">
                  <c:v>0.76724137931034397</c:v>
                </c:pt>
                <c:pt idx="37">
                  <c:v>0.78448275862068895</c:v>
                </c:pt>
                <c:pt idx="38">
                  <c:v>0.81034482758620596</c:v>
                </c:pt>
                <c:pt idx="39">
                  <c:v>0.75431034482758597</c:v>
                </c:pt>
                <c:pt idx="40">
                  <c:v>0.73706896551724099</c:v>
                </c:pt>
                <c:pt idx="41">
                  <c:v>0.79741379310344795</c:v>
                </c:pt>
                <c:pt idx="42">
                  <c:v>0.65948275862068895</c:v>
                </c:pt>
                <c:pt idx="43">
                  <c:v>0.81465517241379304</c:v>
                </c:pt>
                <c:pt idx="44">
                  <c:v>0.76724137931034397</c:v>
                </c:pt>
                <c:pt idx="45">
                  <c:v>0.80603448275862</c:v>
                </c:pt>
                <c:pt idx="46">
                  <c:v>0.75</c:v>
                </c:pt>
                <c:pt idx="47">
                  <c:v>0.78448275862068895</c:v>
                </c:pt>
                <c:pt idx="48">
                  <c:v>0.82327586206896497</c:v>
                </c:pt>
                <c:pt idx="49">
                  <c:v>0.79310344827586199</c:v>
                </c:pt>
              </c:numCache>
            </c:numRef>
          </c:val>
          <c:smooth val="0"/>
          <c:extLst>
            <c:ext xmlns:c16="http://schemas.microsoft.com/office/drawing/2014/chart" uri="{C3380CC4-5D6E-409C-BE32-E72D297353CC}">
              <c16:uniqueId val="{00000002-1311-44ED-B141-CA0F8B7FCEEB}"/>
            </c:ext>
          </c:extLst>
        </c:ser>
        <c:dLbls>
          <c:showLegendKey val="0"/>
          <c:showVal val="0"/>
          <c:showCatName val="0"/>
          <c:showSerName val="0"/>
          <c:showPercent val="0"/>
          <c:showBubbleSize val="0"/>
        </c:dLbls>
        <c:smooth val="0"/>
        <c:axId val="853748400"/>
        <c:axId val="817757600"/>
      </c:lineChart>
      <c:catAx>
        <c:axId val="853748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757600"/>
        <c:crosses val="autoZero"/>
        <c:auto val="1"/>
        <c:lblAlgn val="ctr"/>
        <c:lblOffset val="100"/>
        <c:noMultiLvlLbl val="0"/>
      </c:catAx>
      <c:valAx>
        <c:axId val="81775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7484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units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c:v>
          </c:tx>
          <c:spPr>
            <a:ln w="19050" cap="rnd">
              <a:solidFill>
                <a:schemeClr val="accent1"/>
              </a:solidFill>
              <a:round/>
            </a:ln>
            <a:effectLst/>
          </c:spPr>
          <c:marker>
            <c:symbol val="none"/>
          </c:marker>
          <c:xVal>
            <c:numRef>
              <c:f>'Hidden Units'!$E$126:$E$149</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'Hidden Units'!$G$126:$G$149</c:f>
              <c:numCache>
                <c:formatCode>0%</c:formatCode>
                <c:ptCount val="24"/>
                <c:pt idx="0">
                  <c:v>0.71982758620689602</c:v>
                </c:pt>
                <c:pt idx="1">
                  <c:v>0.29310344827586199</c:v>
                </c:pt>
                <c:pt idx="2">
                  <c:v>0.75862068965517204</c:v>
                </c:pt>
                <c:pt idx="3">
                  <c:v>5.60344827586206E-2</c:v>
                </c:pt>
                <c:pt idx="4">
                  <c:v>0.211206896551724</c:v>
                </c:pt>
                <c:pt idx="5">
                  <c:v>0.75862068965517204</c:v>
                </c:pt>
                <c:pt idx="6">
                  <c:v>0.22844827586206801</c:v>
                </c:pt>
                <c:pt idx="7">
                  <c:v>0.75862068965517204</c:v>
                </c:pt>
                <c:pt idx="8">
                  <c:v>0.75862068965517204</c:v>
                </c:pt>
                <c:pt idx="9">
                  <c:v>3.0172413793103401E-2</c:v>
                </c:pt>
                <c:pt idx="10">
                  <c:v>0.75862068965517204</c:v>
                </c:pt>
                <c:pt idx="11">
                  <c:v>0.75862068965517204</c:v>
                </c:pt>
                <c:pt idx="12">
                  <c:v>0.75862068965517204</c:v>
                </c:pt>
                <c:pt idx="13">
                  <c:v>0.75862068965517204</c:v>
                </c:pt>
                <c:pt idx="14">
                  <c:v>0.21982758620689599</c:v>
                </c:pt>
                <c:pt idx="15">
                  <c:v>0.72413793103448199</c:v>
                </c:pt>
                <c:pt idx="16">
                  <c:v>0.75862068965517204</c:v>
                </c:pt>
                <c:pt idx="17">
                  <c:v>0.75862068965517204</c:v>
                </c:pt>
                <c:pt idx="18">
                  <c:v>0.75862068965517204</c:v>
                </c:pt>
                <c:pt idx="19">
                  <c:v>0.75862068965517204</c:v>
                </c:pt>
                <c:pt idx="20">
                  <c:v>9.9137931034482707E-2</c:v>
                </c:pt>
                <c:pt idx="21">
                  <c:v>0.75862068965517204</c:v>
                </c:pt>
                <c:pt idx="22">
                  <c:v>0.75862068965517204</c:v>
                </c:pt>
                <c:pt idx="23">
                  <c:v>0.75862068965517204</c:v>
                </c:pt>
              </c:numCache>
            </c:numRef>
          </c:yVal>
          <c:smooth val="1"/>
          <c:extLst>
            <c:ext xmlns:c16="http://schemas.microsoft.com/office/drawing/2014/chart" uri="{C3380CC4-5D6E-409C-BE32-E72D297353CC}">
              <c16:uniqueId val="{00000000-8F3A-417A-AFFD-622D46D8A5DE}"/>
            </c:ext>
          </c:extLst>
        </c:ser>
        <c:ser>
          <c:idx val="1"/>
          <c:order val="1"/>
          <c:tx>
            <c:v>Test</c:v>
          </c:tx>
          <c:spPr>
            <a:ln w="19050" cap="rnd">
              <a:solidFill>
                <a:schemeClr val="accent2"/>
              </a:solidFill>
              <a:round/>
            </a:ln>
            <a:effectLst/>
          </c:spPr>
          <c:marker>
            <c:symbol val="none"/>
          </c:marker>
          <c:xVal>
            <c:numRef>
              <c:f>'Hidden Units'!$E$126:$E$149</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'Hidden Units'!$F$126:$F$149</c:f>
              <c:numCache>
                <c:formatCode>0%</c:formatCode>
                <c:ptCount val="24"/>
                <c:pt idx="0">
                  <c:v>0.75862068965517204</c:v>
                </c:pt>
                <c:pt idx="1">
                  <c:v>0.30603448275862</c:v>
                </c:pt>
                <c:pt idx="2">
                  <c:v>0.75862068965517204</c:v>
                </c:pt>
                <c:pt idx="3">
                  <c:v>4.3103448275862002E-2</c:v>
                </c:pt>
                <c:pt idx="4">
                  <c:v>0.211206896551724</c:v>
                </c:pt>
                <c:pt idx="5">
                  <c:v>0.75862068965517204</c:v>
                </c:pt>
                <c:pt idx="6">
                  <c:v>0.20689655172413701</c:v>
                </c:pt>
                <c:pt idx="7">
                  <c:v>0.75862068965517204</c:v>
                </c:pt>
                <c:pt idx="8">
                  <c:v>0.75862068965517204</c:v>
                </c:pt>
                <c:pt idx="9">
                  <c:v>3.0172413793103401E-2</c:v>
                </c:pt>
                <c:pt idx="10">
                  <c:v>0.75862068965517204</c:v>
                </c:pt>
                <c:pt idx="11">
                  <c:v>0.75862068965517204</c:v>
                </c:pt>
                <c:pt idx="12">
                  <c:v>0.75862068965517204</c:v>
                </c:pt>
                <c:pt idx="13">
                  <c:v>0.75862068965517204</c:v>
                </c:pt>
                <c:pt idx="14">
                  <c:v>0.22844827586206801</c:v>
                </c:pt>
                <c:pt idx="15">
                  <c:v>0.68965517241379304</c:v>
                </c:pt>
                <c:pt idx="16">
                  <c:v>0.75862068965517204</c:v>
                </c:pt>
                <c:pt idx="17">
                  <c:v>0.75862068965517204</c:v>
                </c:pt>
                <c:pt idx="18">
                  <c:v>0.75862068965517204</c:v>
                </c:pt>
                <c:pt idx="19">
                  <c:v>0.75862068965517204</c:v>
                </c:pt>
                <c:pt idx="20">
                  <c:v>0.10344827586206801</c:v>
                </c:pt>
                <c:pt idx="21">
                  <c:v>0.75862068965517204</c:v>
                </c:pt>
                <c:pt idx="22">
                  <c:v>0.75862068965517204</c:v>
                </c:pt>
                <c:pt idx="23">
                  <c:v>0.75862068965517204</c:v>
                </c:pt>
              </c:numCache>
            </c:numRef>
          </c:yVal>
          <c:smooth val="1"/>
          <c:extLst>
            <c:ext xmlns:c16="http://schemas.microsoft.com/office/drawing/2014/chart" uri="{C3380CC4-5D6E-409C-BE32-E72D297353CC}">
              <c16:uniqueId val="{00000001-8F3A-417A-AFFD-622D46D8A5DE}"/>
            </c:ext>
          </c:extLst>
        </c:ser>
        <c:ser>
          <c:idx val="2"/>
          <c:order val="2"/>
          <c:tx>
            <c:v>Tune</c:v>
          </c:tx>
          <c:spPr>
            <a:ln w="19050" cap="rnd">
              <a:solidFill>
                <a:schemeClr val="accent3"/>
              </a:solidFill>
              <a:round/>
            </a:ln>
            <a:effectLst/>
          </c:spPr>
          <c:marker>
            <c:symbol val="none"/>
          </c:marker>
          <c:xVal>
            <c:numRef>
              <c:f>'Hidden Units'!$E$126:$E$149</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'Hidden Units'!$H$126:$H$149</c:f>
              <c:numCache>
                <c:formatCode>0%</c:formatCode>
                <c:ptCount val="24"/>
                <c:pt idx="0">
                  <c:v>0.75862068965517204</c:v>
                </c:pt>
                <c:pt idx="1">
                  <c:v>0.284482758620689</c:v>
                </c:pt>
                <c:pt idx="2">
                  <c:v>0.75862068965517204</c:v>
                </c:pt>
                <c:pt idx="3">
                  <c:v>4.7413793103448197E-2</c:v>
                </c:pt>
                <c:pt idx="4">
                  <c:v>0.211206896551724</c:v>
                </c:pt>
                <c:pt idx="5">
                  <c:v>0.75862068965517204</c:v>
                </c:pt>
                <c:pt idx="6">
                  <c:v>0.21982758620689599</c:v>
                </c:pt>
                <c:pt idx="7">
                  <c:v>0.75862068965517204</c:v>
                </c:pt>
                <c:pt idx="8">
                  <c:v>0.75862068965517204</c:v>
                </c:pt>
                <c:pt idx="9">
                  <c:v>3.0172413793103401E-2</c:v>
                </c:pt>
                <c:pt idx="10">
                  <c:v>0.75862068965517204</c:v>
                </c:pt>
                <c:pt idx="11">
                  <c:v>0.75862068965517204</c:v>
                </c:pt>
                <c:pt idx="12">
                  <c:v>0.75862068965517204</c:v>
                </c:pt>
                <c:pt idx="13">
                  <c:v>0.75862068965517204</c:v>
                </c:pt>
                <c:pt idx="14">
                  <c:v>0.21551724137931</c:v>
                </c:pt>
                <c:pt idx="15">
                  <c:v>0.68103448275862</c:v>
                </c:pt>
                <c:pt idx="16">
                  <c:v>0.75862068965517204</c:v>
                </c:pt>
                <c:pt idx="17">
                  <c:v>0.75862068965517204</c:v>
                </c:pt>
                <c:pt idx="18">
                  <c:v>0.75862068965517204</c:v>
                </c:pt>
                <c:pt idx="19">
                  <c:v>0.75862068965517204</c:v>
                </c:pt>
                <c:pt idx="20">
                  <c:v>0.12068965517241299</c:v>
                </c:pt>
                <c:pt idx="21">
                  <c:v>0.75862068965517204</c:v>
                </c:pt>
                <c:pt idx="22">
                  <c:v>0.75862068965517204</c:v>
                </c:pt>
                <c:pt idx="23">
                  <c:v>0.75862068965517204</c:v>
                </c:pt>
              </c:numCache>
            </c:numRef>
          </c:yVal>
          <c:smooth val="1"/>
          <c:extLst>
            <c:ext xmlns:c16="http://schemas.microsoft.com/office/drawing/2014/chart" uri="{C3380CC4-5D6E-409C-BE32-E72D297353CC}">
              <c16:uniqueId val="{00000002-8F3A-417A-AFFD-622D46D8A5DE}"/>
            </c:ext>
          </c:extLst>
        </c:ser>
        <c:dLbls>
          <c:showLegendKey val="0"/>
          <c:showVal val="0"/>
          <c:showCatName val="0"/>
          <c:showSerName val="0"/>
          <c:showPercent val="0"/>
          <c:showBubbleSize val="0"/>
        </c:dLbls>
        <c:axId val="820053312"/>
        <c:axId val="820050816"/>
      </c:scatterChart>
      <c:valAx>
        <c:axId val="82005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050816"/>
        <c:crosses val="autoZero"/>
        <c:crossBetween val="midCat"/>
      </c:valAx>
      <c:valAx>
        <c:axId val="820050816"/>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053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26CC7B56</Template>
  <TotalTime>221</TotalTime>
  <Pages>7</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Zhao</dc:creator>
  <cp:keywords/>
  <dc:description/>
  <cp:lastModifiedBy>Jingyi Zhao</cp:lastModifiedBy>
  <cp:revision>4</cp:revision>
  <dcterms:created xsi:type="dcterms:W3CDTF">2017-02-17T01:02:00Z</dcterms:created>
  <dcterms:modified xsi:type="dcterms:W3CDTF">2017-02-17T23:46:00Z</dcterms:modified>
</cp:coreProperties>
</file>